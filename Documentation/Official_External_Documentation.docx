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ajorEastAsia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825886" w:rsidRPr="005C151B">
            <w:trPr>
              <w:trHeight w:val="2880"/>
              <w:jc w:val="center"/>
            </w:trPr>
            <w:sdt>
              <w:sdtPr>
                <w:rPr>
                  <w:rFonts w:eastAsiaTheme="majorEastAsia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5C151B" w:rsidRDefault="00AD223E" w:rsidP="007A0B90">
                    <w:pPr>
                      <w:pStyle w:val="NoSpacing"/>
                      <w:jc w:val="center"/>
                      <w:rPr>
                        <w:rFonts w:eastAsiaTheme="majorEastAsia" w:cstheme="majorBidi"/>
                        <w:caps/>
                      </w:rPr>
                    </w:pPr>
                    <w:r w:rsidRPr="005C151B">
                      <w:rPr>
                        <w:rFonts w:eastAsiaTheme="majorEastAsia" w:cstheme="majorBidi"/>
                        <w:caps/>
                        <w:highlight w:val="yellow"/>
                      </w:rPr>
                      <w:t>[Type the company name]</w:t>
                    </w:r>
                  </w:p>
                </w:tc>
              </w:sdtContent>
            </w:sdt>
          </w:tr>
          <w:tr w:rsidR="00825886" w:rsidRPr="005C151B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5C151B" w:rsidRDefault="002D176B" w:rsidP="002D176B">
                    <w:pPr>
                      <w:pStyle w:val="NoSpacing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 w:rsidRPr="005C151B">
                      <w:rPr>
                        <w:rFonts w:eastAsiaTheme="majorEastAsia" w:cstheme="majorBidi"/>
                        <w:sz w:val="56"/>
                        <w:szCs w:val="56"/>
                      </w:rPr>
                      <w:t>Arcade-Style 2D</w:t>
                    </w:r>
                    <w:r w:rsidR="00956FBB" w:rsidRPr="005C151B">
                      <w:rPr>
                        <w:rFonts w:eastAsiaTheme="majorEastAsia" w:cstheme="majorBidi"/>
                        <w:sz w:val="56"/>
                        <w:szCs w:val="56"/>
                      </w:rPr>
                      <w:t xml:space="preserve"> Platformer</w:t>
                    </w:r>
                  </w:p>
                </w:tc>
              </w:sdtContent>
            </w:sdt>
          </w:tr>
          <w:tr w:rsidR="00825886" w:rsidRPr="005C151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62B8D" w:rsidRPr="005C151B" w:rsidRDefault="005B1793" w:rsidP="007209CA">
                <w:pPr>
                  <w:pStyle w:val="NoSpacing"/>
                  <w:jc w:val="center"/>
                  <w:rPr>
                    <w:rFonts w:eastAsiaTheme="majorEastAsia" w:cstheme="majorBidi"/>
                    <w:b/>
                    <w:sz w:val="60"/>
                    <w:szCs w:val="60"/>
                  </w:rPr>
                </w:pPr>
                <w:r w:rsidRPr="005C151B"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5D61FE4F" wp14:editId="13660D05">
                          <wp:simplePos x="0" y="0"/>
                          <wp:positionH relativeFrom="column">
                            <wp:posOffset>1727835</wp:posOffset>
                          </wp:positionH>
                          <wp:positionV relativeFrom="paragraph">
                            <wp:posOffset>-2171065</wp:posOffset>
                          </wp:positionV>
                          <wp:extent cx="2353310" cy="1019175"/>
                          <wp:effectExtent l="0" t="0" r="27940" b="2857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1019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:rsidR="003E1D56" w:rsidRPr="003E1D56" w:rsidRDefault="003E1D56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E1D56"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Insert a Company Logo here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D61FE4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36.05pt;margin-top:-170.95pt;width:185.3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062B8D" w:rsidRPr="005C151B">
                  <w:rPr>
                    <w:rFonts w:eastAsiaTheme="majorEastAsia" w:cstheme="majorBidi"/>
                    <w:b/>
                    <w:sz w:val="60"/>
                    <w:szCs w:val="60"/>
                  </w:rPr>
                  <w:t>(</w:t>
                </w:r>
                <w:r w:rsidR="007209CA" w:rsidRPr="005C151B">
                  <w:rPr>
                    <w:rFonts w:eastAsiaTheme="majorEastAsia" w:cstheme="majorBidi"/>
                    <w:b/>
                    <w:sz w:val="60"/>
                    <w:szCs w:val="60"/>
                  </w:rPr>
                  <w:t>Title</w:t>
                </w:r>
                <w:r w:rsidR="009F702F" w:rsidRPr="005C151B">
                  <w:rPr>
                    <w:rFonts w:eastAsiaTheme="majorEastAsia" w:cstheme="majorBidi"/>
                    <w:b/>
                    <w:sz w:val="60"/>
                    <w:szCs w:val="60"/>
                  </w:rPr>
                  <w:t xml:space="preserve"> is</w:t>
                </w:r>
                <w:r w:rsidR="00062B8D" w:rsidRPr="005C151B">
                  <w:rPr>
                    <w:rFonts w:eastAsiaTheme="majorEastAsia" w:cstheme="majorBidi"/>
                    <w:b/>
                    <w:sz w:val="60"/>
                    <w:szCs w:val="60"/>
                  </w:rPr>
                  <w:t xml:space="preserve"> </w:t>
                </w:r>
                <w:r w:rsidR="009F702F" w:rsidRPr="005C151B">
                  <w:rPr>
                    <w:rFonts w:eastAsiaTheme="majorEastAsia" w:cstheme="majorBidi"/>
                    <w:b/>
                    <w:sz w:val="60"/>
                    <w:szCs w:val="60"/>
                  </w:rPr>
                  <w:t xml:space="preserve">a work </w:t>
                </w:r>
                <w:r w:rsidR="00062B8D" w:rsidRPr="005C151B">
                  <w:rPr>
                    <w:rFonts w:eastAsiaTheme="majorEastAsia" w:cstheme="majorBidi"/>
                    <w:b/>
                    <w:sz w:val="60"/>
                    <w:szCs w:val="60"/>
                  </w:rPr>
                  <w:t>in progress…)</w:t>
                </w:r>
              </w:p>
            </w:tc>
          </w:tr>
          <w:tr w:rsidR="00825886" w:rsidRPr="005C15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5C151B" w:rsidRDefault="003E1D56" w:rsidP="007A0B90">
                <w:pPr>
                  <w:pStyle w:val="NoSpacing"/>
                  <w:jc w:val="center"/>
                </w:pPr>
              </w:p>
              <w:p w:rsidR="003E1D56" w:rsidRPr="005C151B" w:rsidRDefault="003E1D56" w:rsidP="007A0B90">
                <w:pPr>
                  <w:pStyle w:val="NoSpacing"/>
                  <w:jc w:val="center"/>
                </w:pPr>
              </w:p>
              <w:p w:rsidR="003E1D56" w:rsidRPr="005C151B" w:rsidRDefault="003E1D56" w:rsidP="007A0B90">
                <w:pPr>
                  <w:pStyle w:val="NoSpacing"/>
                  <w:jc w:val="center"/>
                </w:pPr>
              </w:p>
              <w:p w:rsidR="003E1D56" w:rsidRPr="005C151B" w:rsidRDefault="003E1D56" w:rsidP="007A0B90">
                <w:pPr>
                  <w:pStyle w:val="NoSpacing"/>
                  <w:jc w:val="center"/>
                </w:pPr>
              </w:p>
              <w:p w:rsidR="003E1D56" w:rsidRPr="005C151B" w:rsidRDefault="003E1D56" w:rsidP="007A0B90">
                <w:pPr>
                  <w:pStyle w:val="NoSpacing"/>
                  <w:jc w:val="center"/>
                </w:pPr>
              </w:p>
              <w:p w:rsidR="003E1D56" w:rsidRPr="005C151B" w:rsidRDefault="003E1D56" w:rsidP="007A0B90">
                <w:pPr>
                  <w:pStyle w:val="NoSpacing"/>
                  <w:jc w:val="center"/>
                </w:pPr>
              </w:p>
              <w:p w:rsidR="003E1D56" w:rsidRPr="005C151B" w:rsidRDefault="003E1D56" w:rsidP="007A0B90">
                <w:pPr>
                  <w:pStyle w:val="NoSpacing"/>
                  <w:jc w:val="center"/>
                </w:pPr>
              </w:p>
              <w:p w:rsidR="003E1D56" w:rsidRPr="005C151B" w:rsidRDefault="003E1D56" w:rsidP="007A0B90">
                <w:pPr>
                  <w:pStyle w:val="NoSpacing"/>
                  <w:jc w:val="center"/>
                </w:pPr>
              </w:p>
              <w:p w:rsidR="003E1D56" w:rsidRPr="005C151B" w:rsidRDefault="003E1D56" w:rsidP="007A0B90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5C151B">
                  <w:rPr>
                    <w:sz w:val="24"/>
                    <w:szCs w:val="24"/>
                  </w:rPr>
                  <w:t>Version #</w:t>
                </w:r>
                <w:r w:rsidR="00285BFE" w:rsidRPr="005C151B">
                  <w:rPr>
                    <w:sz w:val="24"/>
                    <w:szCs w:val="24"/>
                  </w:rPr>
                  <w:t>1</w:t>
                </w:r>
                <w:r w:rsidR="00F17796" w:rsidRPr="005C151B">
                  <w:rPr>
                    <w:sz w:val="24"/>
                    <w:szCs w:val="24"/>
                  </w:rPr>
                  <w:t>.0</w:t>
                </w:r>
              </w:p>
              <w:p w:rsidR="003E1D56" w:rsidRPr="005C151B" w:rsidRDefault="003E1D56" w:rsidP="007A0B90">
                <w:pPr>
                  <w:pStyle w:val="NoSpacing"/>
                  <w:jc w:val="center"/>
                </w:pPr>
              </w:p>
              <w:p w:rsidR="003E1D56" w:rsidRPr="005C151B" w:rsidRDefault="003E1D56" w:rsidP="007A0B90">
                <w:pPr>
                  <w:pStyle w:val="NoSpacing"/>
                  <w:jc w:val="center"/>
                </w:pPr>
                <w:r w:rsidRPr="005C151B">
                  <w:t xml:space="preserve">All work Copyright © </w:t>
                </w:r>
                <w:r w:rsidR="00041C8A" w:rsidRPr="005C151B">
                  <w:t>201</w:t>
                </w:r>
                <w:r w:rsidR="00EC30E0" w:rsidRPr="005C151B">
                  <w:t>7</w:t>
                </w:r>
                <w:r w:rsidRPr="005C151B">
                  <w:t xml:space="preserve"> by </w:t>
                </w:r>
                <w:r w:rsidR="0047689C" w:rsidRPr="005C151B">
                  <w:rPr>
                    <w:highlight w:val="yellow"/>
                  </w:rPr>
                  <w:t>INSERT COMPANY NAME</w:t>
                </w:r>
                <w:r w:rsidRPr="005C151B">
                  <w:t>.</w:t>
                </w:r>
              </w:p>
              <w:p w:rsidR="003E1D56" w:rsidRPr="005C151B" w:rsidRDefault="003E1D56" w:rsidP="007A0B90">
                <w:pPr>
                  <w:pStyle w:val="NoSpacing"/>
                  <w:jc w:val="center"/>
                </w:pPr>
                <w:r w:rsidRPr="005C151B">
                  <w:t>All rights reserved.</w:t>
                </w:r>
              </w:p>
              <w:p w:rsidR="003E1D56" w:rsidRPr="005C151B" w:rsidRDefault="003E1D56" w:rsidP="007A0B90">
                <w:pPr>
                  <w:pStyle w:val="NoSpacing"/>
                  <w:jc w:val="center"/>
                </w:pPr>
              </w:p>
              <w:p w:rsidR="003E1D56" w:rsidRPr="005C151B" w:rsidRDefault="003E1D56" w:rsidP="007A0B90">
                <w:pPr>
                  <w:pStyle w:val="NoSpacing"/>
                  <w:jc w:val="center"/>
                </w:pPr>
              </w:p>
              <w:p w:rsidR="003E1D56" w:rsidRPr="005C151B" w:rsidRDefault="003E1D56" w:rsidP="007A0B90">
                <w:pPr>
                  <w:pStyle w:val="NoSpacing"/>
                  <w:jc w:val="center"/>
                </w:pPr>
              </w:p>
            </w:tc>
          </w:tr>
          <w:tr w:rsidR="00825886" w:rsidRPr="005C151B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5C151B" w:rsidRDefault="00021BBC" w:rsidP="007A0B9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5C151B">
                      <w:rPr>
                        <w:b/>
                        <w:bCs/>
                        <w:sz w:val="28"/>
                        <w:szCs w:val="28"/>
                      </w:rPr>
                      <w:t>[</w:t>
                    </w:r>
                    <w:r w:rsidR="00AB173C" w:rsidRPr="005C151B">
                      <w:rPr>
                        <w:b/>
                        <w:bCs/>
                        <w:sz w:val="28"/>
                        <w:szCs w:val="28"/>
                      </w:rPr>
                      <w:t>Khandker Faim Hussain</w:t>
                    </w:r>
                    <w:r w:rsidRPr="005C151B">
                      <w:rPr>
                        <w:b/>
                        <w:bCs/>
                        <w:sz w:val="28"/>
                        <w:szCs w:val="28"/>
                      </w:rPr>
                      <w:t>]</w:t>
                    </w:r>
                  </w:p>
                </w:tc>
              </w:sdtContent>
            </w:sdt>
          </w:tr>
          <w:tr w:rsidR="00492ED6" w:rsidRPr="005C15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5C151B" w:rsidRDefault="003E1D56" w:rsidP="007A0B9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5C151B" w:rsidRDefault="003E1D56" w:rsidP="00ED01CD">
          <w:pPr>
            <w:jc w:val="both"/>
          </w:pPr>
        </w:p>
        <w:p w:rsidR="003E1D56" w:rsidRPr="005C151B" w:rsidRDefault="003E1D56" w:rsidP="00ED01CD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25886" w:rsidRPr="005C151B">
            <w:tc>
              <w:tcPr>
                <w:tcW w:w="5000" w:type="pct"/>
              </w:tcPr>
              <w:p w:rsidR="003E1D56" w:rsidRPr="005C151B" w:rsidRDefault="003E1D56" w:rsidP="0098452A">
                <w:pPr>
                  <w:pStyle w:val="NoSpacing"/>
                  <w:jc w:val="right"/>
                  <w:rPr>
                    <w:sz w:val="24"/>
                    <w:szCs w:val="24"/>
                  </w:rPr>
                </w:pPr>
              </w:p>
            </w:tc>
          </w:tr>
        </w:tbl>
        <w:p w:rsidR="00D15BEB" w:rsidRPr="005C151B" w:rsidRDefault="00B668C3" w:rsidP="00ED01CD">
          <w:pPr>
            <w:jc w:val="both"/>
          </w:pPr>
        </w:p>
      </w:sdtContent>
    </w:sdt>
    <w:p w:rsidR="009131CF" w:rsidRPr="005C151B" w:rsidRDefault="009131CF" w:rsidP="00ED01CD">
      <w:pPr>
        <w:jc w:val="both"/>
        <w:rPr>
          <w:b/>
          <w:sz w:val="24"/>
          <w:szCs w:val="24"/>
          <w:u w:val="single"/>
        </w:rPr>
      </w:pPr>
      <w:r w:rsidRPr="005C151B">
        <w:rPr>
          <w:b/>
          <w:sz w:val="24"/>
          <w:szCs w:val="24"/>
          <w:u w:val="single"/>
        </w:rPr>
        <w:br w:type="page"/>
      </w:r>
    </w:p>
    <w:bookmarkStart w:id="0" w:name="_Toc481616266" w:displacedByCustomXml="next"/>
    <w:sdt>
      <w:sdtPr>
        <w:rPr>
          <w:rFonts w:asciiTheme="minorHAnsi" w:eastAsiaTheme="minorEastAsia" w:hAnsiTheme="minorHAnsi" w:cstheme="minorBidi"/>
          <w:b/>
          <w:color w:val="auto"/>
          <w:sz w:val="28"/>
          <w:szCs w:val="22"/>
        </w:rPr>
        <w:id w:val="1149015088"/>
        <w:docPartObj>
          <w:docPartGallery w:val="Table of Contents"/>
          <w:docPartUnique/>
        </w:docPartObj>
      </w:sdtPr>
      <w:sdtEndPr>
        <w:rPr>
          <w:bCs/>
          <w:noProof/>
          <w:sz w:val="22"/>
        </w:rPr>
      </w:sdtEndPr>
      <w:sdtContent>
        <w:p w:rsidR="00C20582" w:rsidRPr="00123344" w:rsidRDefault="00C20582" w:rsidP="00E37625">
          <w:pPr>
            <w:pStyle w:val="Heading1"/>
            <w:jc w:val="center"/>
            <w:rPr>
              <w:b/>
              <w:color w:val="auto"/>
              <w:sz w:val="28"/>
            </w:rPr>
          </w:pPr>
          <w:r w:rsidRPr="00123344">
            <w:rPr>
              <w:b/>
              <w:color w:val="auto"/>
              <w:sz w:val="28"/>
            </w:rPr>
            <w:t>Table of Contents</w:t>
          </w:r>
          <w:bookmarkEnd w:id="0"/>
        </w:p>
        <w:p w:rsidR="00A90A6C" w:rsidRDefault="00C20582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5C151B">
            <w:fldChar w:fldCharType="begin"/>
          </w:r>
          <w:r w:rsidRPr="005C151B">
            <w:instrText xml:space="preserve"> TOC \o "1-3" \h \z \u </w:instrText>
          </w:r>
          <w:r w:rsidRPr="005C151B">
            <w:fldChar w:fldCharType="separate"/>
          </w:r>
          <w:bookmarkStart w:id="1" w:name="_GoBack"/>
          <w:bookmarkEnd w:id="1"/>
          <w:r w:rsidR="00A90A6C" w:rsidRPr="007F2D24">
            <w:rPr>
              <w:rStyle w:val="Hyperlink"/>
              <w:noProof/>
            </w:rPr>
            <w:fldChar w:fldCharType="begin"/>
          </w:r>
          <w:r w:rsidR="00A90A6C" w:rsidRPr="007F2D24">
            <w:rPr>
              <w:rStyle w:val="Hyperlink"/>
              <w:noProof/>
            </w:rPr>
            <w:instrText xml:space="preserve"> </w:instrText>
          </w:r>
          <w:r w:rsidR="00A90A6C">
            <w:rPr>
              <w:noProof/>
            </w:rPr>
            <w:instrText>HYPERLINK \l "_Toc481616266"</w:instrText>
          </w:r>
          <w:r w:rsidR="00A90A6C" w:rsidRPr="007F2D24">
            <w:rPr>
              <w:rStyle w:val="Hyperlink"/>
              <w:noProof/>
            </w:rPr>
            <w:instrText xml:space="preserve"> </w:instrText>
          </w:r>
          <w:r w:rsidR="00A90A6C" w:rsidRPr="007F2D24">
            <w:rPr>
              <w:rStyle w:val="Hyperlink"/>
              <w:noProof/>
            </w:rPr>
          </w:r>
          <w:r w:rsidR="00A90A6C" w:rsidRPr="007F2D24">
            <w:rPr>
              <w:rStyle w:val="Hyperlink"/>
              <w:noProof/>
            </w:rPr>
            <w:fldChar w:fldCharType="separate"/>
          </w:r>
          <w:r w:rsidR="00A90A6C" w:rsidRPr="007F2D24">
            <w:rPr>
              <w:rStyle w:val="Hyperlink"/>
              <w:b/>
              <w:noProof/>
            </w:rPr>
            <w:t>Table of Contents</w:t>
          </w:r>
          <w:r w:rsidR="00A90A6C">
            <w:rPr>
              <w:noProof/>
              <w:webHidden/>
            </w:rPr>
            <w:tab/>
          </w:r>
          <w:r w:rsidR="00A90A6C">
            <w:rPr>
              <w:noProof/>
              <w:webHidden/>
            </w:rPr>
            <w:fldChar w:fldCharType="begin"/>
          </w:r>
          <w:r w:rsidR="00A90A6C">
            <w:rPr>
              <w:noProof/>
              <w:webHidden/>
            </w:rPr>
            <w:instrText xml:space="preserve"> PAGEREF _Toc481616266 \h </w:instrText>
          </w:r>
          <w:r w:rsidR="00A90A6C">
            <w:rPr>
              <w:noProof/>
              <w:webHidden/>
            </w:rPr>
          </w:r>
          <w:r w:rsidR="00A90A6C">
            <w:rPr>
              <w:noProof/>
              <w:webHidden/>
            </w:rPr>
            <w:fldChar w:fldCharType="separate"/>
          </w:r>
          <w:r w:rsidR="00A90A6C">
            <w:rPr>
              <w:noProof/>
              <w:webHidden/>
            </w:rPr>
            <w:t>2</w:t>
          </w:r>
          <w:r w:rsidR="00A90A6C">
            <w:rPr>
              <w:noProof/>
              <w:webHidden/>
            </w:rPr>
            <w:fldChar w:fldCharType="end"/>
          </w:r>
          <w:r w:rsidR="00A90A6C" w:rsidRPr="007F2D24">
            <w:rPr>
              <w:rStyle w:val="Hyperlink"/>
              <w:noProof/>
            </w:rPr>
            <w:fldChar w:fldCharType="end"/>
          </w:r>
        </w:p>
        <w:p w:rsidR="00A90A6C" w:rsidRDefault="00A90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67" w:history="1">
            <w:r w:rsidRPr="007F2D24">
              <w:rPr>
                <w:rStyle w:val="Hyperlink"/>
                <w:b/>
                <w:noProof/>
              </w:rPr>
              <w:t>Version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6C" w:rsidRDefault="00A90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68" w:history="1">
            <w:r w:rsidRPr="007F2D24">
              <w:rPr>
                <w:rStyle w:val="Hyperlink"/>
                <w:b/>
                <w:noProof/>
              </w:rPr>
              <w:t>Detailed Game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6C" w:rsidRDefault="00A90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69" w:history="1">
            <w:r w:rsidRPr="007F2D24">
              <w:rPr>
                <w:rStyle w:val="Hyperlink"/>
                <w:b/>
                <w:noProof/>
              </w:rPr>
              <w:t>Game Play 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6C" w:rsidRDefault="00A90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70" w:history="1">
            <w:r w:rsidRPr="007F2D24">
              <w:rPr>
                <w:rStyle w:val="Hyperlink"/>
                <w:b/>
                <w:noProof/>
              </w:rPr>
              <w:t>Camera: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6C" w:rsidRDefault="00A90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71" w:history="1">
            <w:r w:rsidRPr="007F2D24">
              <w:rPr>
                <w:rStyle w:val="Hyperlink"/>
                <w:b/>
                <w:noProof/>
              </w:rPr>
              <w:t>Controls: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6C" w:rsidRDefault="00A90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72" w:history="1">
            <w:r w:rsidRPr="007F2D24">
              <w:rPr>
                <w:rStyle w:val="Hyperlink"/>
                <w:b/>
                <w:noProof/>
                <w:highlight w:val="yellow"/>
              </w:rPr>
              <w:t>Interface Sketch: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6C" w:rsidRDefault="00A90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73" w:history="1">
            <w:r w:rsidRPr="007F2D24">
              <w:rPr>
                <w:rStyle w:val="Hyperlink"/>
                <w:b/>
                <w:noProof/>
              </w:rPr>
              <w:t>Character: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6C" w:rsidRDefault="00A90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74" w:history="1">
            <w:r w:rsidRPr="007F2D24">
              <w:rPr>
                <w:rStyle w:val="Hyperlink"/>
                <w:b/>
                <w:noProof/>
              </w:rPr>
              <w:t>Enemies: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6C" w:rsidRDefault="00A90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75" w:history="1">
            <w:r w:rsidRPr="007F2D24">
              <w:rPr>
                <w:rStyle w:val="Hyperlink"/>
                <w:b/>
                <w:noProof/>
              </w:rPr>
              <w:t>Scoring: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6C" w:rsidRDefault="00A90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76" w:history="1">
            <w:r w:rsidRPr="007F2D24">
              <w:rPr>
                <w:rStyle w:val="Hyperlink"/>
                <w:b/>
                <w:noProof/>
              </w:rPr>
              <w:t>Sound Index: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6C" w:rsidRDefault="00A90A6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77" w:history="1">
            <w:r w:rsidRPr="007F2D24">
              <w:rPr>
                <w:rStyle w:val="Hyperlink"/>
                <w:i/>
                <w:noProof/>
              </w:rPr>
              <w:t>Sound Effects: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6C" w:rsidRDefault="00A90A6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78" w:history="1">
            <w:r w:rsidRPr="007F2D24">
              <w:rPr>
                <w:rStyle w:val="Hyperlink"/>
                <w:i/>
                <w:noProof/>
              </w:rPr>
              <w:t>Music: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6C" w:rsidRDefault="00A90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79" w:history="1">
            <w:r w:rsidRPr="007F2D24">
              <w:rPr>
                <w:rStyle w:val="Hyperlink"/>
                <w:b/>
                <w:noProof/>
              </w:rPr>
              <w:t>Art/Multimedia Index: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6C" w:rsidRDefault="00A90A6C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80" w:history="1">
            <w:r w:rsidRPr="007F2D24">
              <w:rPr>
                <w:rStyle w:val="Hyperlink"/>
                <w:i/>
                <w:noProof/>
              </w:rPr>
              <w:t>Sprites/Tiles: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6C" w:rsidRDefault="00A90A6C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81616281" w:history="1">
            <w:r w:rsidRPr="007F2D24">
              <w:rPr>
                <w:rStyle w:val="Hyperlink"/>
                <w:b/>
                <w:noProof/>
              </w:rPr>
              <w:t>Future Updates: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582" w:rsidRPr="005C151B" w:rsidRDefault="00C20582">
          <w:r w:rsidRPr="005C151B">
            <w:rPr>
              <w:b/>
              <w:bCs/>
              <w:noProof/>
            </w:rPr>
            <w:fldChar w:fldCharType="end"/>
          </w:r>
        </w:p>
      </w:sdtContent>
    </w:sdt>
    <w:p w:rsidR="00ED39B5" w:rsidRPr="005C151B" w:rsidRDefault="00ED39B5" w:rsidP="00ED01CD">
      <w:pPr>
        <w:jc w:val="both"/>
        <w:rPr>
          <w:b/>
          <w:sz w:val="24"/>
          <w:szCs w:val="24"/>
          <w:u w:val="single"/>
        </w:rPr>
      </w:pPr>
    </w:p>
    <w:p w:rsidR="00ED39B5" w:rsidRPr="005C151B" w:rsidRDefault="00ED39B5" w:rsidP="00ED01CD">
      <w:pPr>
        <w:jc w:val="both"/>
        <w:rPr>
          <w:b/>
          <w:sz w:val="24"/>
          <w:szCs w:val="24"/>
          <w:u w:val="single"/>
        </w:rPr>
      </w:pPr>
    </w:p>
    <w:p w:rsidR="00713D3A" w:rsidRPr="005C151B" w:rsidRDefault="00713D3A">
      <w:pPr>
        <w:rPr>
          <w:b/>
          <w:sz w:val="24"/>
          <w:szCs w:val="24"/>
          <w:u w:val="single"/>
        </w:rPr>
      </w:pPr>
      <w:r w:rsidRPr="005C151B">
        <w:rPr>
          <w:b/>
          <w:sz w:val="24"/>
          <w:szCs w:val="24"/>
          <w:u w:val="single"/>
        </w:rPr>
        <w:br w:type="page"/>
      </w:r>
    </w:p>
    <w:p w:rsidR="00F56775" w:rsidRPr="005C151B" w:rsidRDefault="009A4D42" w:rsidP="00EB56A7">
      <w:pPr>
        <w:pStyle w:val="Heading1"/>
        <w:jc w:val="both"/>
        <w:rPr>
          <w:rFonts w:asciiTheme="minorHAnsi" w:hAnsiTheme="minorHAnsi"/>
          <w:b/>
          <w:color w:val="auto"/>
        </w:rPr>
      </w:pPr>
      <w:bookmarkStart w:id="2" w:name="_Toc481616267"/>
      <w:r w:rsidRPr="005C151B">
        <w:rPr>
          <w:rFonts w:asciiTheme="minorHAnsi" w:hAnsiTheme="minorHAnsi"/>
          <w:b/>
          <w:color w:val="auto"/>
        </w:rPr>
        <w:lastRenderedPageBreak/>
        <w:t xml:space="preserve">Version </w:t>
      </w:r>
      <w:r w:rsidRPr="005C151B">
        <w:rPr>
          <w:rFonts w:asciiTheme="minorHAnsi" w:hAnsiTheme="minorHAnsi"/>
          <w:b/>
          <w:color w:val="auto"/>
          <w:sz w:val="28"/>
        </w:rPr>
        <w:t>History</w:t>
      </w:r>
      <w:r w:rsidR="00F72840" w:rsidRPr="005C151B">
        <w:rPr>
          <w:rFonts w:asciiTheme="minorHAnsi" w:hAnsiTheme="minorHAnsi"/>
          <w:b/>
          <w:color w:val="auto"/>
        </w:rPr>
        <w:t>:</w:t>
      </w:r>
      <w:bookmarkEnd w:id="2"/>
      <w:r w:rsidR="00EB56A7" w:rsidRPr="005C151B">
        <w:rPr>
          <w:rFonts w:asciiTheme="minorHAnsi" w:hAnsiTheme="minorHAnsi"/>
          <w:b/>
          <w:color w:val="auto"/>
        </w:rPr>
        <w:tab/>
      </w:r>
    </w:p>
    <w:p w:rsidR="006722BC" w:rsidRPr="005C151B" w:rsidRDefault="008D0718" w:rsidP="00300ECC">
      <w:pPr>
        <w:pStyle w:val="Heading4"/>
        <w:rPr>
          <w:rFonts w:asciiTheme="minorHAnsi" w:hAnsiTheme="minorHAnsi"/>
          <w:i w:val="0"/>
          <w:color w:val="auto"/>
          <w:u w:val="single"/>
          <w:lang w:val="en-US" w:eastAsia="en-US"/>
        </w:rPr>
      </w:pPr>
      <w:r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>Commit 1</w:t>
      </w:r>
      <w:r w:rsidR="008C6FB1"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 </w:t>
      </w:r>
      <w:r w:rsidR="00173EE8"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>–</w:t>
      </w:r>
      <w:r w:rsidR="008C6FB1"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 Initial commit</w:t>
      </w:r>
      <w:r w:rsidR="000712D2"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>:</w:t>
      </w:r>
    </w:p>
    <w:p w:rsidR="006722BC" w:rsidRPr="005C151B" w:rsidRDefault="00B10C42" w:rsidP="00ED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eastAsia="Times New Roman" w:cs="Consolas"/>
          <w:szCs w:val="20"/>
          <w:lang w:val="en-US" w:eastAsia="en-US"/>
        </w:rPr>
      </w:pPr>
      <w:r w:rsidRPr="005C151B">
        <w:rPr>
          <w:rFonts w:eastAsia="Times New Roman" w:cs="Consolas"/>
          <w:szCs w:val="20"/>
          <w:lang w:val="en-US" w:eastAsia="en-US"/>
        </w:rPr>
        <w:t>Added</w:t>
      </w:r>
      <w:r w:rsidR="000935DD" w:rsidRPr="005C151B">
        <w:rPr>
          <w:rFonts w:eastAsia="Times New Roman" w:cs="Consolas"/>
          <w:szCs w:val="20"/>
          <w:lang w:val="en-US" w:eastAsia="en-US"/>
        </w:rPr>
        <w:t xml:space="preserve"> </w:t>
      </w:r>
      <w:r w:rsidR="0065359E" w:rsidRPr="005C151B">
        <w:rPr>
          <w:rFonts w:eastAsia="Times New Roman" w:cs="Consolas"/>
          <w:szCs w:val="20"/>
          <w:lang w:val="en-US" w:eastAsia="en-US"/>
        </w:rPr>
        <w:t xml:space="preserve">documentation and </w:t>
      </w:r>
      <w:r w:rsidR="00897A63" w:rsidRPr="005C151B">
        <w:rPr>
          <w:rFonts w:eastAsia="Times New Roman" w:cs="Consolas"/>
          <w:szCs w:val="20"/>
          <w:lang w:val="en-US" w:eastAsia="en-US"/>
        </w:rPr>
        <w:t>began Unity Project</w:t>
      </w:r>
    </w:p>
    <w:p w:rsidR="004D2AB8" w:rsidRPr="005C151B" w:rsidRDefault="0025600D" w:rsidP="00E21446">
      <w:pPr>
        <w:pStyle w:val="Heading4"/>
        <w:rPr>
          <w:rFonts w:asciiTheme="minorHAnsi" w:hAnsiTheme="minorHAnsi"/>
          <w:i w:val="0"/>
          <w:color w:val="auto"/>
          <w:u w:val="single"/>
          <w:lang w:val="en-US" w:eastAsia="en-US"/>
        </w:rPr>
      </w:pPr>
      <w:r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>C</w:t>
      </w:r>
      <w:r w:rsidR="000932E3"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>ommit 2</w:t>
      </w:r>
      <w:r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 </w:t>
      </w:r>
      <w:r w:rsidR="00173EE8"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>–</w:t>
      </w:r>
      <w:r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 </w:t>
      </w:r>
      <w:r w:rsidR="00173EE8"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Updated </w:t>
      </w:r>
      <w:r w:rsidR="00D530AA"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>Documentation</w:t>
      </w:r>
      <w:r w:rsidR="00A24383"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>:</w:t>
      </w:r>
    </w:p>
    <w:p w:rsidR="00B10C42" w:rsidRPr="005C151B" w:rsidRDefault="00B10C42" w:rsidP="00ED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eastAsia="Times New Roman" w:cs="Consolas"/>
          <w:szCs w:val="20"/>
          <w:lang w:val="en-US" w:eastAsia="en-US"/>
        </w:rPr>
      </w:pPr>
      <w:r w:rsidRPr="005C151B">
        <w:rPr>
          <w:rFonts w:eastAsia="Times New Roman" w:cs="Consolas"/>
          <w:szCs w:val="20"/>
          <w:lang w:val="en-US" w:eastAsia="en-US"/>
        </w:rPr>
        <w:t xml:space="preserve">Added </w:t>
      </w:r>
      <w:r w:rsidR="0049645F" w:rsidRPr="005C151B">
        <w:rPr>
          <w:rFonts w:eastAsia="Times New Roman" w:cs="Consolas"/>
          <w:szCs w:val="20"/>
          <w:lang w:val="en-US" w:eastAsia="en-US"/>
        </w:rPr>
        <w:t>update</w:t>
      </w:r>
      <w:r w:rsidR="005108E1" w:rsidRPr="005C151B">
        <w:rPr>
          <w:rFonts w:eastAsia="Times New Roman" w:cs="Consolas"/>
          <w:szCs w:val="20"/>
          <w:lang w:val="en-US" w:eastAsia="en-US"/>
        </w:rPr>
        <w:t>d external documentation as well as reference material</w:t>
      </w:r>
    </w:p>
    <w:p w:rsidR="00997F2F" w:rsidRPr="005C151B" w:rsidRDefault="00997F2F" w:rsidP="00E21446">
      <w:pPr>
        <w:pStyle w:val="Heading4"/>
        <w:rPr>
          <w:rFonts w:asciiTheme="minorHAnsi" w:hAnsiTheme="minorHAnsi"/>
          <w:i w:val="0"/>
          <w:color w:val="auto"/>
          <w:u w:val="single"/>
          <w:lang w:val="en-US" w:eastAsia="en-US"/>
        </w:rPr>
      </w:pPr>
      <w:r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Commit 3 </w:t>
      </w:r>
      <w:r w:rsidR="00D27D02"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>–</w:t>
      </w:r>
      <w:r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 </w:t>
      </w:r>
      <w:r w:rsidR="00472831"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>UI Set Up</w:t>
      </w:r>
      <w:r w:rsidR="00D27D02"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>:</w:t>
      </w:r>
    </w:p>
    <w:p w:rsidR="00313639" w:rsidRPr="005C151B" w:rsidRDefault="00E15F17" w:rsidP="00ED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eastAsia="Times New Roman" w:cs="Consolas"/>
          <w:szCs w:val="20"/>
          <w:lang w:val="en-US" w:eastAsia="en-US"/>
        </w:rPr>
      </w:pPr>
      <w:r w:rsidRPr="005C151B">
        <w:rPr>
          <w:rFonts w:eastAsia="Times New Roman" w:cs="Consolas"/>
          <w:szCs w:val="20"/>
          <w:lang w:val="en-US" w:eastAsia="en-US"/>
        </w:rPr>
        <w:t>Added MenuSceneController script, modified and designed MenuScene, added proper object referencing to script and UI components</w:t>
      </w:r>
    </w:p>
    <w:p w:rsidR="002754FA" w:rsidRPr="005C151B" w:rsidRDefault="002754FA" w:rsidP="00E21446">
      <w:pPr>
        <w:pStyle w:val="Heading4"/>
        <w:rPr>
          <w:rFonts w:asciiTheme="minorHAnsi" w:hAnsiTheme="minorHAnsi"/>
          <w:i w:val="0"/>
          <w:color w:val="auto"/>
          <w:u w:val="single"/>
          <w:lang w:val="en-US" w:eastAsia="en-US"/>
        </w:rPr>
      </w:pPr>
      <w:r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>Commit 4 – Designed UI:</w:t>
      </w:r>
    </w:p>
    <w:p w:rsidR="002754FA" w:rsidRPr="005C151B" w:rsidRDefault="002754FA" w:rsidP="00ED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eastAsia="Times New Roman" w:cs="Consolas"/>
          <w:szCs w:val="20"/>
          <w:lang w:val="en-US" w:eastAsia="en-US"/>
        </w:rPr>
      </w:pPr>
      <w:r w:rsidRPr="005C151B">
        <w:rPr>
          <w:rFonts w:eastAsia="Times New Roman" w:cs="Consolas"/>
          <w:szCs w:val="20"/>
          <w:lang w:val="en-US" w:eastAsia="en-US"/>
        </w:rPr>
        <w:t>Added BackToMenuController script and designed both InfoScene and CheatsScene</w:t>
      </w:r>
    </w:p>
    <w:p w:rsidR="00745D6D" w:rsidRDefault="00E845EF" w:rsidP="001A04A1">
      <w:pPr>
        <w:pStyle w:val="Heading4"/>
        <w:rPr>
          <w:rFonts w:asciiTheme="minorHAnsi" w:hAnsiTheme="minorHAnsi"/>
          <w:i w:val="0"/>
          <w:color w:val="auto"/>
          <w:u w:val="single"/>
          <w:lang w:val="en-US" w:eastAsia="en-US"/>
        </w:rPr>
      </w:pPr>
      <w:r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>Commit 5 –</w:t>
      </w:r>
      <w:r w:rsidR="00A7432A" w:rsidRPr="005C151B">
        <w:rPr>
          <w:rFonts w:asciiTheme="minorHAnsi" w:hAnsiTheme="minorHAnsi"/>
          <w:i w:val="0"/>
          <w:color w:val="auto"/>
          <w:u w:val="single"/>
          <w:lang w:val="en-US" w:eastAsia="en-US"/>
        </w:rPr>
        <w:t xml:space="preserve"> </w:t>
      </w:r>
      <w:r w:rsidR="001A04A1">
        <w:rPr>
          <w:rFonts w:asciiTheme="minorHAnsi" w:hAnsiTheme="minorHAnsi"/>
          <w:i w:val="0"/>
          <w:color w:val="auto"/>
          <w:u w:val="single"/>
          <w:lang w:val="en-US" w:eastAsia="en-US"/>
        </w:rPr>
        <w:t>Set Up Player and Environment</w:t>
      </w:r>
    </w:p>
    <w:p w:rsidR="001A04A1" w:rsidRPr="001A04A1" w:rsidRDefault="001A04A1" w:rsidP="001A04A1">
      <w:pPr>
        <w:rPr>
          <w:lang w:val="en-US" w:eastAsia="en-US"/>
        </w:rPr>
      </w:pPr>
      <w:r>
        <w:rPr>
          <w:lang w:val="en-US" w:eastAsia="en-US"/>
        </w:rPr>
        <w:t>Added placeholders for platforms, added free sprite for Player and added PlayerMovement script</w:t>
      </w:r>
    </w:p>
    <w:p w:rsidR="00811EB3" w:rsidRPr="005C151B" w:rsidRDefault="00811EB3" w:rsidP="00ED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cs="Helvetica"/>
          <w:bCs/>
          <w:sz w:val="24"/>
          <w:szCs w:val="24"/>
          <w:shd w:val="clear" w:color="auto" w:fill="FFFFFF"/>
        </w:rPr>
      </w:pPr>
    </w:p>
    <w:p w:rsidR="009A4D42" w:rsidRPr="005C151B" w:rsidRDefault="009A4D42" w:rsidP="00ED01CD">
      <w:pPr>
        <w:jc w:val="both"/>
        <w:rPr>
          <w:sz w:val="24"/>
          <w:szCs w:val="24"/>
        </w:rPr>
      </w:pPr>
      <w:r w:rsidRPr="005C151B">
        <w:rPr>
          <w:sz w:val="24"/>
          <w:szCs w:val="24"/>
        </w:rPr>
        <w:br w:type="page"/>
      </w:r>
    </w:p>
    <w:p w:rsidR="00BF4089" w:rsidRPr="005C151B" w:rsidRDefault="00F57917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  <w:bookmarkStart w:id="3" w:name="_Toc481616268"/>
      <w:r w:rsidRPr="005C151B">
        <w:rPr>
          <w:rFonts w:asciiTheme="minorHAnsi" w:hAnsiTheme="minorHAnsi"/>
          <w:b/>
          <w:color w:val="auto"/>
          <w:sz w:val="28"/>
        </w:rPr>
        <w:lastRenderedPageBreak/>
        <w:t>Detailed Game Description</w:t>
      </w:r>
      <w:r w:rsidR="002F013B" w:rsidRPr="005C151B">
        <w:rPr>
          <w:rFonts w:asciiTheme="minorHAnsi" w:hAnsiTheme="minorHAnsi"/>
          <w:b/>
          <w:color w:val="auto"/>
          <w:sz w:val="28"/>
        </w:rPr>
        <w:t>:</w:t>
      </w:r>
      <w:bookmarkEnd w:id="3"/>
    </w:p>
    <w:p w:rsidR="00BA3011" w:rsidRPr="005C151B" w:rsidRDefault="002907AB" w:rsidP="007954BB">
      <w:pPr>
        <w:jc w:val="both"/>
        <w:rPr>
          <w:szCs w:val="24"/>
        </w:rPr>
      </w:pPr>
      <w:r w:rsidRPr="005C151B">
        <w:rPr>
          <w:szCs w:val="24"/>
        </w:rPr>
        <w:t>Once the game starts, the initial mission of the game starts the player at what seems to be a Japanese temple, but actually it’s a</w:t>
      </w:r>
      <w:r w:rsidR="00011594" w:rsidRPr="005C151B">
        <w:rPr>
          <w:szCs w:val="24"/>
        </w:rPr>
        <w:t xml:space="preserve">ctually a front </w:t>
      </w:r>
      <w:r w:rsidR="00CE5E27" w:rsidRPr="005C151B">
        <w:rPr>
          <w:szCs w:val="24"/>
        </w:rPr>
        <w:t xml:space="preserve">being </w:t>
      </w:r>
      <w:r w:rsidR="00011594" w:rsidRPr="005C151B">
        <w:rPr>
          <w:szCs w:val="24"/>
        </w:rPr>
        <w:t xml:space="preserve">used by the </w:t>
      </w:r>
      <w:r w:rsidR="00873F6B" w:rsidRPr="005C151B">
        <w:rPr>
          <w:szCs w:val="24"/>
        </w:rPr>
        <w:t>Yakuza.</w:t>
      </w:r>
      <w:r w:rsidR="004B066D" w:rsidRPr="005C151B">
        <w:rPr>
          <w:szCs w:val="24"/>
        </w:rPr>
        <w:t xml:space="preserve"> The mai</w:t>
      </w:r>
      <w:r w:rsidR="00F6511F" w:rsidRPr="005C151B">
        <w:rPr>
          <w:szCs w:val="24"/>
        </w:rPr>
        <w:t xml:space="preserve">n character is forced to fight the Yakuza and ends up fighting for more than just revenge, but to fight for the lower </w:t>
      </w:r>
      <w:r w:rsidR="004B38FA" w:rsidRPr="005C151B">
        <w:rPr>
          <w:szCs w:val="24"/>
        </w:rPr>
        <w:t>classes (mer</w:t>
      </w:r>
      <w:r w:rsidR="00335E3B" w:rsidRPr="005C151B">
        <w:rPr>
          <w:szCs w:val="24"/>
        </w:rPr>
        <w:t>chants, artisans, and peasa</w:t>
      </w:r>
      <w:r w:rsidR="009F31BA" w:rsidRPr="005C151B">
        <w:rPr>
          <w:szCs w:val="24"/>
        </w:rPr>
        <w:t xml:space="preserve">nts) and to protect the village </w:t>
      </w:r>
      <w:r w:rsidR="009F31BA" w:rsidRPr="005C151B">
        <w:rPr>
          <w:szCs w:val="24"/>
          <w:highlight w:val="yellow"/>
        </w:rPr>
        <w:t>(name?)</w:t>
      </w:r>
      <w:r w:rsidR="00361B63" w:rsidRPr="005C151B">
        <w:rPr>
          <w:szCs w:val="24"/>
        </w:rPr>
        <w:t>.</w:t>
      </w:r>
    </w:p>
    <w:p w:rsidR="00F95A6B" w:rsidRPr="005C151B" w:rsidRDefault="00F95A6B" w:rsidP="00ED01CD">
      <w:pPr>
        <w:pStyle w:val="Heading1"/>
        <w:jc w:val="both"/>
        <w:rPr>
          <w:rFonts w:asciiTheme="minorHAnsi" w:hAnsiTheme="minorHAnsi"/>
          <w:b/>
          <w:color w:val="auto"/>
          <w:sz w:val="22"/>
          <w:szCs w:val="24"/>
        </w:rPr>
      </w:pPr>
      <w:bookmarkStart w:id="4" w:name="_Toc481616269"/>
      <w:r w:rsidRPr="005C151B">
        <w:rPr>
          <w:rFonts w:asciiTheme="minorHAnsi" w:hAnsiTheme="minorHAnsi"/>
          <w:b/>
          <w:color w:val="auto"/>
          <w:sz w:val="28"/>
        </w:rPr>
        <w:t>Game Play Mechanics</w:t>
      </w:r>
      <w:r w:rsidR="00EC3ACC" w:rsidRPr="005C151B">
        <w:rPr>
          <w:rFonts w:asciiTheme="minorHAnsi" w:hAnsiTheme="minorHAnsi"/>
          <w:b/>
          <w:color w:val="auto"/>
          <w:sz w:val="28"/>
        </w:rPr>
        <w:t>:</w:t>
      </w:r>
      <w:bookmarkEnd w:id="4"/>
    </w:p>
    <w:p w:rsidR="00686D09" w:rsidRPr="005C151B" w:rsidRDefault="00DB325C" w:rsidP="00847D50">
      <w:pPr>
        <w:jc w:val="both"/>
        <w:rPr>
          <w:szCs w:val="24"/>
        </w:rPr>
      </w:pPr>
      <w:r w:rsidRPr="005C151B">
        <w:rPr>
          <w:szCs w:val="24"/>
        </w:rPr>
        <w:t>There will be limited number of e</w:t>
      </w:r>
      <w:r w:rsidR="00D41A9E" w:rsidRPr="005C151B">
        <w:rPr>
          <w:szCs w:val="24"/>
        </w:rPr>
        <w:t>nvironment and hazards</w:t>
      </w:r>
      <w:r w:rsidRPr="005C151B">
        <w:rPr>
          <w:szCs w:val="24"/>
        </w:rPr>
        <w:t xml:space="preserve"> including</w:t>
      </w:r>
      <w:r w:rsidR="00490E71" w:rsidRPr="005C151B">
        <w:rPr>
          <w:szCs w:val="24"/>
        </w:rPr>
        <w:t xml:space="preserve"> fall</w:t>
      </w:r>
      <w:r w:rsidRPr="005C151B">
        <w:rPr>
          <w:szCs w:val="24"/>
        </w:rPr>
        <w:t>ing off the platforms</w:t>
      </w:r>
      <w:r w:rsidR="00850DE1" w:rsidRPr="005C151B">
        <w:rPr>
          <w:szCs w:val="24"/>
        </w:rPr>
        <w:t>, falling platform</w:t>
      </w:r>
      <w:r w:rsidR="00490E71" w:rsidRPr="005C151B">
        <w:rPr>
          <w:szCs w:val="24"/>
        </w:rPr>
        <w:t xml:space="preserve"> </w:t>
      </w:r>
      <w:r w:rsidR="00850DE1" w:rsidRPr="005C151B">
        <w:rPr>
          <w:szCs w:val="24"/>
        </w:rPr>
        <w:t xml:space="preserve">(timed </w:t>
      </w:r>
      <w:r w:rsidR="00490E71" w:rsidRPr="005C151B">
        <w:rPr>
          <w:szCs w:val="24"/>
        </w:rPr>
        <w:t>within 5 seconds as soon as the player “hits” the platform</w:t>
      </w:r>
      <w:r w:rsidR="00D84E60" w:rsidRPr="005C151B">
        <w:rPr>
          <w:szCs w:val="24"/>
        </w:rPr>
        <w:t>)</w:t>
      </w:r>
      <w:r w:rsidR="005773C8" w:rsidRPr="005C151B">
        <w:rPr>
          <w:szCs w:val="24"/>
        </w:rPr>
        <w:t xml:space="preserve"> and to avoid </w:t>
      </w:r>
      <w:r w:rsidR="00490E71" w:rsidRPr="005C151B">
        <w:rPr>
          <w:szCs w:val="24"/>
        </w:rPr>
        <w:t xml:space="preserve"> </w:t>
      </w:r>
      <w:r w:rsidR="00340C5B" w:rsidRPr="005C151B">
        <w:rPr>
          <w:szCs w:val="24"/>
        </w:rPr>
        <w:t>enemies (ninjas)</w:t>
      </w:r>
      <w:r w:rsidR="00490E71" w:rsidRPr="005C151B">
        <w:rPr>
          <w:szCs w:val="24"/>
        </w:rPr>
        <w:t xml:space="preserve"> and their </w:t>
      </w:r>
      <w:r w:rsidR="00797F8A" w:rsidRPr="005C151B">
        <w:rPr>
          <w:szCs w:val="24"/>
        </w:rPr>
        <w:t>kunai</w:t>
      </w:r>
      <w:r w:rsidR="00490E71" w:rsidRPr="005C151B">
        <w:rPr>
          <w:szCs w:val="24"/>
        </w:rPr>
        <w:t xml:space="preserve"> (ninja star</w:t>
      </w:r>
      <w:r w:rsidR="003F038C" w:rsidRPr="005C151B">
        <w:rPr>
          <w:szCs w:val="24"/>
        </w:rPr>
        <w:t>s</w:t>
      </w:r>
      <w:r w:rsidR="00490E71" w:rsidRPr="005C151B">
        <w:rPr>
          <w:szCs w:val="24"/>
        </w:rPr>
        <w:t>).</w:t>
      </w:r>
    </w:p>
    <w:p w:rsidR="00686D09" w:rsidRPr="005C151B" w:rsidRDefault="00A41C45" w:rsidP="00ED01CD">
      <w:pPr>
        <w:pStyle w:val="Heading1"/>
        <w:jc w:val="both"/>
        <w:rPr>
          <w:rFonts w:asciiTheme="minorHAnsi" w:hAnsiTheme="minorHAnsi"/>
          <w:b/>
          <w:color w:val="auto"/>
          <w:sz w:val="22"/>
          <w:szCs w:val="24"/>
        </w:rPr>
      </w:pPr>
      <w:bookmarkStart w:id="5" w:name="_Toc481616270"/>
      <w:r w:rsidRPr="005C151B">
        <w:rPr>
          <w:rFonts w:asciiTheme="minorHAnsi" w:hAnsiTheme="minorHAnsi"/>
          <w:b/>
          <w:color w:val="auto"/>
          <w:sz w:val="28"/>
        </w:rPr>
        <w:t>Camera</w:t>
      </w:r>
      <w:r w:rsidR="00EC3ACC" w:rsidRPr="005C151B">
        <w:rPr>
          <w:rFonts w:asciiTheme="minorHAnsi" w:hAnsiTheme="minorHAnsi"/>
          <w:b/>
          <w:color w:val="auto"/>
          <w:sz w:val="28"/>
        </w:rPr>
        <w:t>:</w:t>
      </w:r>
      <w:bookmarkEnd w:id="5"/>
    </w:p>
    <w:p w:rsidR="00686D09" w:rsidRPr="005C151B" w:rsidRDefault="0097748C" w:rsidP="00ED01CD">
      <w:pPr>
        <w:jc w:val="both"/>
        <w:rPr>
          <w:i/>
          <w:szCs w:val="24"/>
        </w:rPr>
      </w:pPr>
      <w:r w:rsidRPr="005C151B">
        <w:rPr>
          <w:i/>
          <w:szCs w:val="24"/>
        </w:rPr>
        <w:t xml:space="preserve">2D perspective and camera follows the main character depending on </w:t>
      </w:r>
      <w:r w:rsidR="000257F2" w:rsidRPr="005C151B">
        <w:rPr>
          <w:i/>
          <w:szCs w:val="24"/>
        </w:rPr>
        <w:t>where the player is.</w:t>
      </w:r>
    </w:p>
    <w:p w:rsidR="0092118F" w:rsidRPr="005C151B" w:rsidRDefault="0092118F" w:rsidP="00ED01CD">
      <w:pPr>
        <w:pStyle w:val="Heading1"/>
        <w:jc w:val="both"/>
        <w:rPr>
          <w:rFonts w:asciiTheme="minorHAnsi" w:hAnsiTheme="minorHAnsi"/>
          <w:b/>
          <w:i/>
          <w:color w:val="auto"/>
          <w:sz w:val="18"/>
          <w:szCs w:val="24"/>
        </w:rPr>
      </w:pPr>
      <w:bookmarkStart w:id="6" w:name="_Toc481616271"/>
      <w:r w:rsidRPr="005C151B">
        <w:rPr>
          <w:rFonts w:asciiTheme="minorHAnsi" w:hAnsiTheme="minorHAnsi"/>
          <w:b/>
          <w:color w:val="auto"/>
          <w:sz w:val="28"/>
        </w:rPr>
        <w:t>Controls</w:t>
      </w:r>
      <w:r w:rsidR="00EC3ACC" w:rsidRPr="005C151B">
        <w:rPr>
          <w:rFonts w:asciiTheme="minorHAnsi" w:hAnsiTheme="minorHAnsi"/>
          <w:b/>
          <w:color w:val="auto"/>
          <w:sz w:val="28"/>
        </w:rPr>
        <w:t>:</w:t>
      </w:r>
      <w:bookmarkEnd w:id="6"/>
    </w:p>
    <w:p w:rsidR="00686D09" w:rsidRPr="005C151B" w:rsidRDefault="003C18F5" w:rsidP="00867B69">
      <w:pPr>
        <w:jc w:val="both"/>
        <w:rPr>
          <w:i/>
          <w:szCs w:val="24"/>
        </w:rPr>
      </w:pPr>
      <w:r w:rsidRPr="005C151B">
        <w:rPr>
          <w:i/>
          <w:szCs w:val="24"/>
        </w:rPr>
        <w:t xml:space="preserve">Player controls: </w:t>
      </w:r>
      <w:r w:rsidR="008535F6" w:rsidRPr="005C151B">
        <w:rPr>
          <w:i/>
          <w:szCs w:val="24"/>
        </w:rPr>
        <w:t>Using keyboard inputs to use h</w:t>
      </w:r>
      <w:r w:rsidR="0088595E" w:rsidRPr="005C151B">
        <w:rPr>
          <w:i/>
          <w:szCs w:val="24"/>
        </w:rPr>
        <w:t>orizontal movement (moving l</w:t>
      </w:r>
      <w:r w:rsidRPr="005C151B">
        <w:rPr>
          <w:i/>
          <w:szCs w:val="24"/>
        </w:rPr>
        <w:t>eft and right) is i</w:t>
      </w:r>
      <w:r w:rsidR="008F5B96" w:rsidRPr="005C151B">
        <w:rPr>
          <w:i/>
          <w:szCs w:val="24"/>
        </w:rPr>
        <w:t>nputted by</w:t>
      </w:r>
      <w:r w:rsidR="00E168AF" w:rsidRPr="005C151B">
        <w:rPr>
          <w:i/>
          <w:szCs w:val="24"/>
        </w:rPr>
        <w:t xml:space="preserve"> either</w:t>
      </w:r>
      <w:r w:rsidR="008F5B96" w:rsidRPr="005C151B">
        <w:rPr>
          <w:i/>
          <w:szCs w:val="24"/>
        </w:rPr>
        <w:t xml:space="preserve"> </w:t>
      </w:r>
      <w:r w:rsidR="00742777" w:rsidRPr="005C151B">
        <w:rPr>
          <w:i/>
          <w:szCs w:val="24"/>
        </w:rPr>
        <w:t>pushing down</w:t>
      </w:r>
      <w:r w:rsidR="004A3773" w:rsidRPr="005C151B">
        <w:rPr>
          <w:i/>
          <w:szCs w:val="24"/>
        </w:rPr>
        <w:t xml:space="preserve"> the</w:t>
      </w:r>
      <w:r w:rsidR="007516DB" w:rsidRPr="005C151B">
        <w:rPr>
          <w:i/>
          <w:szCs w:val="24"/>
        </w:rPr>
        <w:t xml:space="preserve"> </w:t>
      </w:r>
      <w:r w:rsidR="008F5B96" w:rsidRPr="005C151B">
        <w:rPr>
          <w:i/>
          <w:szCs w:val="24"/>
        </w:rPr>
        <w:t xml:space="preserve">“a” </w:t>
      </w:r>
      <w:r w:rsidR="004A3773" w:rsidRPr="005C151B">
        <w:rPr>
          <w:i/>
          <w:szCs w:val="24"/>
        </w:rPr>
        <w:t xml:space="preserve">key </w:t>
      </w:r>
      <w:r w:rsidR="008F5B96" w:rsidRPr="005C151B">
        <w:rPr>
          <w:i/>
          <w:szCs w:val="24"/>
        </w:rPr>
        <w:t>or</w:t>
      </w:r>
      <w:r w:rsidR="004A3773" w:rsidRPr="005C151B">
        <w:rPr>
          <w:i/>
          <w:szCs w:val="24"/>
        </w:rPr>
        <w:t xml:space="preserve"> the</w:t>
      </w:r>
      <w:r w:rsidR="008F5B96" w:rsidRPr="005C151B">
        <w:rPr>
          <w:i/>
          <w:szCs w:val="24"/>
        </w:rPr>
        <w:t xml:space="preserve"> “d”</w:t>
      </w:r>
      <w:r w:rsidR="007516DB" w:rsidRPr="005C151B">
        <w:rPr>
          <w:i/>
          <w:szCs w:val="24"/>
        </w:rPr>
        <w:t xml:space="preserve"> key</w:t>
      </w:r>
      <w:r w:rsidR="008F5B96" w:rsidRPr="005C151B">
        <w:rPr>
          <w:i/>
          <w:szCs w:val="24"/>
        </w:rPr>
        <w:t>,</w:t>
      </w:r>
      <w:r w:rsidR="00F02202" w:rsidRPr="005C151B">
        <w:rPr>
          <w:i/>
          <w:szCs w:val="24"/>
        </w:rPr>
        <w:t xml:space="preserve"> and pressing</w:t>
      </w:r>
      <w:r w:rsidRPr="005C151B">
        <w:rPr>
          <w:i/>
          <w:szCs w:val="24"/>
        </w:rPr>
        <w:t xml:space="preserve"> “w” will make the player jump.</w:t>
      </w:r>
    </w:p>
    <w:p w:rsidR="00686D09" w:rsidRPr="005C151B" w:rsidRDefault="001E6FD0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  <w:bookmarkStart w:id="7" w:name="_Toc481616272"/>
      <w:r w:rsidRPr="005C151B">
        <w:rPr>
          <w:rFonts w:asciiTheme="minorHAnsi" w:hAnsiTheme="minorHAnsi"/>
          <w:b/>
          <w:color w:val="auto"/>
          <w:sz w:val="28"/>
          <w:highlight w:val="yellow"/>
        </w:rPr>
        <w:t>Interface Sketch</w:t>
      </w:r>
      <w:r w:rsidR="00CA2B4E" w:rsidRPr="005C151B">
        <w:rPr>
          <w:rFonts w:asciiTheme="minorHAnsi" w:hAnsiTheme="minorHAnsi"/>
          <w:b/>
          <w:color w:val="auto"/>
          <w:sz w:val="28"/>
          <w:highlight w:val="yellow"/>
        </w:rPr>
        <w:t>:</w:t>
      </w:r>
      <w:bookmarkEnd w:id="7"/>
    </w:p>
    <w:p w:rsidR="003367BB" w:rsidRPr="005C151B" w:rsidRDefault="003367BB" w:rsidP="003367BB">
      <w:pPr>
        <w:rPr>
          <w:sz w:val="24"/>
        </w:rPr>
      </w:pPr>
    </w:p>
    <w:p w:rsidR="00B30E30" w:rsidRPr="005C151B" w:rsidRDefault="00B30E30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  <w:bookmarkStart w:id="8" w:name="_Toc481616273"/>
      <w:r w:rsidRPr="005C151B">
        <w:rPr>
          <w:rFonts w:asciiTheme="minorHAnsi" w:hAnsiTheme="minorHAnsi"/>
          <w:b/>
          <w:color w:val="auto"/>
          <w:sz w:val="28"/>
        </w:rPr>
        <w:t>Character</w:t>
      </w:r>
      <w:r w:rsidR="005942C4" w:rsidRPr="005C151B">
        <w:rPr>
          <w:rFonts w:asciiTheme="minorHAnsi" w:hAnsiTheme="minorHAnsi"/>
          <w:b/>
          <w:color w:val="auto"/>
          <w:sz w:val="28"/>
        </w:rPr>
        <w:t>:</w:t>
      </w:r>
      <w:bookmarkEnd w:id="8"/>
    </w:p>
    <w:p w:rsidR="00686D09" w:rsidRPr="005C151B" w:rsidRDefault="00A27914" w:rsidP="00BD170D">
      <w:pPr>
        <w:jc w:val="both"/>
        <w:rPr>
          <w:sz w:val="24"/>
          <w:szCs w:val="24"/>
        </w:rPr>
      </w:pPr>
      <w:r w:rsidRPr="005C151B">
        <w:rPr>
          <w:sz w:val="24"/>
          <w:szCs w:val="24"/>
        </w:rPr>
        <w:t>The story is set in the feudal era of Japan where the player controls a female ninja who is out for revenge for her fallen older brother and must find the people responsible for his d</w:t>
      </w:r>
      <w:r w:rsidR="004A0ACB" w:rsidRPr="005C151B">
        <w:rPr>
          <w:sz w:val="24"/>
          <w:szCs w:val="24"/>
        </w:rPr>
        <w:t>eath and bring them to justice.</w:t>
      </w:r>
    </w:p>
    <w:p w:rsidR="00875603" w:rsidRPr="005C151B" w:rsidRDefault="00875603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  <w:bookmarkStart w:id="9" w:name="_Toc481616274"/>
      <w:r w:rsidRPr="005C151B">
        <w:rPr>
          <w:rFonts w:asciiTheme="minorHAnsi" w:hAnsiTheme="minorHAnsi"/>
          <w:b/>
          <w:color w:val="auto"/>
          <w:sz w:val="28"/>
        </w:rPr>
        <w:t>Enemies</w:t>
      </w:r>
      <w:r w:rsidR="00D7092F" w:rsidRPr="005C151B">
        <w:rPr>
          <w:rFonts w:asciiTheme="minorHAnsi" w:hAnsiTheme="minorHAnsi"/>
          <w:b/>
          <w:color w:val="auto"/>
          <w:sz w:val="28"/>
        </w:rPr>
        <w:t>:</w:t>
      </w:r>
      <w:bookmarkEnd w:id="9"/>
    </w:p>
    <w:p w:rsidR="0035221C" w:rsidRPr="005C151B" w:rsidRDefault="002419E9" w:rsidP="00B66CE3">
      <w:pPr>
        <w:jc w:val="both"/>
        <w:rPr>
          <w:szCs w:val="24"/>
        </w:rPr>
      </w:pPr>
      <w:r w:rsidRPr="005C151B">
        <w:rPr>
          <w:szCs w:val="24"/>
        </w:rPr>
        <w:t>The enemy ninja moves left and right on each platform and throws daggers in their facing direction at a time rate value of 3.</w:t>
      </w:r>
      <w:r w:rsidR="00FD219E" w:rsidRPr="005C151B">
        <w:rPr>
          <w:szCs w:val="24"/>
        </w:rPr>
        <w:t xml:space="preserve"> Touching them causes no damage, since their daggers are causing damage to the player.</w:t>
      </w:r>
    </w:p>
    <w:p w:rsidR="00554DBF" w:rsidRPr="005C151B" w:rsidRDefault="00554DBF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  <w:bookmarkStart w:id="10" w:name="_Toc481616275"/>
      <w:r w:rsidRPr="005C151B">
        <w:rPr>
          <w:rFonts w:asciiTheme="minorHAnsi" w:hAnsiTheme="minorHAnsi"/>
          <w:b/>
          <w:color w:val="auto"/>
          <w:sz w:val="28"/>
        </w:rPr>
        <w:t>Scoring</w:t>
      </w:r>
      <w:r w:rsidR="00FC1B0B" w:rsidRPr="005C151B">
        <w:rPr>
          <w:rFonts w:asciiTheme="minorHAnsi" w:hAnsiTheme="minorHAnsi"/>
          <w:b/>
          <w:color w:val="auto"/>
          <w:sz w:val="28"/>
        </w:rPr>
        <w:t>:</w:t>
      </w:r>
      <w:bookmarkEnd w:id="10"/>
    </w:p>
    <w:p w:rsidR="005126B3" w:rsidRPr="005C151B" w:rsidRDefault="005126B3" w:rsidP="005126B3">
      <w:pPr>
        <w:jc w:val="both"/>
        <w:rPr>
          <w:szCs w:val="24"/>
        </w:rPr>
      </w:pPr>
      <w:r w:rsidRPr="005C151B">
        <w:rPr>
          <w:szCs w:val="24"/>
        </w:rPr>
        <w:t>Japanese talismans/Omamori (Japanese amulets) are randomly spawned throughout the levels. Once the player’s sprite “hits” the object’s collider, the UI score increments by the value of 10. It’s recommended to gain a certain number of items for upgrades (might add secrets).</w:t>
      </w:r>
    </w:p>
    <w:p w:rsidR="006D5076" w:rsidRDefault="006D5076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</w:p>
    <w:p w:rsidR="00536352" w:rsidRPr="005C151B" w:rsidRDefault="00536352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  <w:bookmarkStart w:id="11" w:name="_Toc481616276"/>
      <w:r w:rsidRPr="005C151B">
        <w:rPr>
          <w:rFonts w:asciiTheme="minorHAnsi" w:hAnsiTheme="minorHAnsi"/>
          <w:b/>
          <w:color w:val="auto"/>
          <w:sz w:val="28"/>
        </w:rPr>
        <w:t>Sound Index</w:t>
      </w:r>
      <w:r w:rsidR="0002464B" w:rsidRPr="005C151B">
        <w:rPr>
          <w:rFonts w:asciiTheme="minorHAnsi" w:hAnsiTheme="minorHAnsi"/>
          <w:b/>
          <w:color w:val="auto"/>
          <w:sz w:val="28"/>
        </w:rPr>
        <w:t>:</w:t>
      </w:r>
      <w:bookmarkEnd w:id="11"/>
    </w:p>
    <w:p w:rsidR="00686D09" w:rsidRPr="005C151B" w:rsidRDefault="00504681" w:rsidP="00ED01CD">
      <w:pPr>
        <w:pStyle w:val="Heading2"/>
        <w:jc w:val="both"/>
        <w:rPr>
          <w:rFonts w:asciiTheme="minorHAnsi" w:hAnsiTheme="minorHAnsi"/>
          <w:i/>
          <w:color w:val="auto"/>
        </w:rPr>
      </w:pPr>
      <w:bookmarkStart w:id="12" w:name="_Toc481616277"/>
      <w:r w:rsidRPr="005C151B">
        <w:rPr>
          <w:rFonts w:asciiTheme="minorHAnsi" w:hAnsiTheme="minorHAnsi"/>
          <w:i/>
          <w:color w:val="auto"/>
        </w:rPr>
        <w:t>Sound Effects</w:t>
      </w:r>
      <w:r w:rsidR="0002464B" w:rsidRPr="005C151B">
        <w:rPr>
          <w:rFonts w:asciiTheme="minorHAnsi" w:hAnsiTheme="minorHAnsi"/>
          <w:i/>
          <w:color w:val="auto"/>
        </w:rPr>
        <w:t>:</w:t>
      </w:r>
      <w:bookmarkEnd w:id="12"/>
    </w:p>
    <w:p w:rsidR="003D3411" w:rsidRPr="005C151B" w:rsidRDefault="003D3411" w:rsidP="0091643F">
      <w:pPr>
        <w:pStyle w:val="ListParagraph"/>
        <w:numPr>
          <w:ilvl w:val="0"/>
          <w:numId w:val="7"/>
        </w:numPr>
        <w:jc w:val="both"/>
      </w:pPr>
    </w:p>
    <w:p w:rsidR="003D3411" w:rsidRPr="005C151B" w:rsidRDefault="003D3411" w:rsidP="00ED01CD">
      <w:pPr>
        <w:pStyle w:val="Heading2"/>
        <w:jc w:val="both"/>
        <w:rPr>
          <w:rFonts w:asciiTheme="minorHAnsi" w:hAnsiTheme="minorHAnsi"/>
          <w:i/>
          <w:color w:val="auto"/>
        </w:rPr>
      </w:pPr>
      <w:bookmarkStart w:id="13" w:name="_Toc481616278"/>
      <w:r w:rsidRPr="005C151B">
        <w:rPr>
          <w:rFonts w:asciiTheme="minorHAnsi" w:hAnsiTheme="minorHAnsi"/>
          <w:i/>
          <w:color w:val="auto"/>
        </w:rPr>
        <w:t>Music</w:t>
      </w:r>
      <w:r w:rsidR="00297A8D" w:rsidRPr="005C151B">
        <w:rPr>
          <w:rFonts w:asciiTheme="minorHAnsi" w:hAnsiTheme="minorHAnsi"/>
          <w:i/>
          <w:color w:val="auto"/>
        </w:rPr>
        <w:t>:</w:t>
      </w:r>
      <w:bookmarkEnd w:id="13"/>
    </w:p>
    <w:p w:rsidR="003D3411" w:rsidRPr="005C151B" w:rsidRDefault="003D3411" w:rsidP="00783619">
      <w:pPr>
        <w:pStyle w:val="ListParagraph"/>
        <w:numPr>
          <w:ilvl w:val="0"/>
          <w:numId w:val="7"/>
        </w:numPr>
        <w:jc w:val="both"/>
      </w:pPr>
    </w:p>
    <w:p w:rsidR="00C6057F" w:rsidRPr="005C151B" w:rsidRDefault="00C6057F" w:rsidP="00ED01CD">
      <w:pPr>
        <w:pStyle w:val="Heading1"/>
        <w:jc w:val="both"/>
        <w:rPr>
          <w:rFonts w:asciiTheme="minorHAnsi" w:hAnsiTheme="minorHAnsi"/>
          <w:b/>
          <w:color w:val="auto"/>
        </w:rPr>
      </w:pPr>
      <w:bookmarkStart w:id="14" w:name="_Toc481616279"/>
      <w:r w:rsidRPr="005C151B">
        <w:rPr>
          <w:rFonts w:asciiTheme="minorHAnsi" w:hAnsiTheme="minorHAnsi"/>
          <w:b/>
          <w:color w:val="auto"/>
        </w:rPr>
        <w:t>Art/Multimedia Index</w:t>
      </w:r>
      <w:r w:rsidR="00DB336B" w:rsidRPr="005C151B">
        <w:rPr>
          <w:rFonts w:asciiTheme="minorHAnsi" w:hAnsiTheme="minorHAnsi"/>
          <w:b/>
          <w:color w:val="auto"/>
        </w:rPr>
        <w:t>:</w:t>
      </w:r>
      <w:bookmarkEnd w:id="14"/>
    </w:p>
    <w:p w:rsidR="009B62ED" w:rsidRPr="005C151B" w:rsidRDefault="003139DA" w:rsidP="009B62ED">
      <w:pPr>
        <w:pStyle w:val="Heading2"/>
        <w:jc w:val="both"/>
        <w:rPr>
          <w:rFonts w:asciiTheme="minorHAnsi" w:hAnsiTheme="minorHAnsi"/>
          <w:i/>
          <w:color w:val="auto"/>
        </w:rPr>
      </w:pPr>
      <w:bookmarkStart w:id="15" w:name="_Toc481616280"/>
      <w:r w:rsidRPr="005C151B">
        <w:rPr>
          <w:rFonts w:asciiTheme="minorHAnsi" w:hAnsiTheme="minorHAnsi"/>
          <w:i/>
          <w:color w:val="auto"/>
        </w:rPr>
        <w:t>Sprites</w:t>
      </w:r>
      <w:r w:rsidR="00B013FF" w:rsidRPr="005C151B">
        <w:rPr>
          <w:rFonts w:asciiTheme="minorHAnsi" w:hAnsiTheme="minorHAnsi"/>
          <w:i/>
          <w:color w:val="auto"/>
        </w:rPr>
        <w:t>/Tiles</w:t>
      </w:r>
      <w:r w:rsidR="009B62ED" w:rsidRPr="005C151B">
        <w:rPr>
          <w:rFonts w:asciiTheme="minorHAnsi" w:hAnsiTheme="minorHAnsi"/>
          <w:i/>
          <w:color w:val="auto"/>
        </w:rPr>
        <w:t>:</w:t>
      </w:r>
      <w:bookmarkEnd w:id="15"/>
    </w:p>
    <w:p w:rsidR="0040288E" w:rsidRPr="005C151B" w:rsidRDefault="0040288E" w:rsidP="00B84977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</w:p>
    <w:p w:rsidR="00117152" w:rsidRPr="005C151B" w:rsidRDefault="00117152" w:rsidP="00ED01CD">
      <w:pPr>
        <w:pStyle w:val="Heading1"/>
        <w:jc w:val="both"/>
        <w:rPr>
          <w:rFonts w:asciiTheme="minorHAnsi" w:hAnsiTheme="minorHAnsi"/>
          <w:b/>
          <w:color w:val="auto"/>
          <w:sz w:val="28"/>
        </w:rPr>
      </w:pPr>
      <w:bookmarkStart w:id="16" w:name="_Toc481616281"/>
      <w:r w:rsidRPr="005C151B">
        <w:rPr>
          <w:rFonts w:asciiTheme="minorHAnsi" w:hAnsiTheme="minorHAnsi"/>
          <w:b/>
          <w:color w:val="auto"/>
          <w:sz w:val="28"/>
        </w:rPr>
        <w:t>Future Updates:</w:t>
      </w:r>
      <w:bookmarkEnd w:id="16"/>
    </w:p>
    <w:p w:rsidR="003D399F" w:rsidRPr="005C151B" w:rsidRDefault="00D45591" w:rsidP="006D3939">
      <w:pPr>
        <w:pStyle w:val="ListParagraph"/>
        <w:numPr>
          <w:ilvl w:val="0"/>
          <w:numId w:val="6"/>
        </w:numPr>
        <w:jc w:val="both"/>
        <w:rPr>
          <w:szCs w:val="24"/>
        </w:rPr>
      </w:pPr>
      <w:r w:rsidRPr="005C151B">
        <w:rPr>
          <w:sz w:val="24"/>
          <w:szCs w:val="24"/>
        </w:rPr>
        <w:t>Sav</w:t>
      </w:r>
      <w:r w:rsidRPr="005C151B">
        <w:rPr>
          <w:szCs w:val="24"/>
        </w:rPr>
        <w:t>ing/Loading</w:t>
      </w:r>
    </w:p>
    <w:sectPr w:rsidR="003D399F" w:rsidRPr="005C151B" w:rsidSect="00D2282C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8C3" w:rsidRDefault="00B668C3" w:rsidP="00C152DC">
      <w:pPr>
        <w:spacing w:after="0" w:line="240" w:lineRule="auto"/>
      </w:pPr>
      <w:r>
        <w:separator/>
      </w:r>
    </w:p>
  </w:endnote>
  <w:endnote w:type="continuationSeparator" w:id="0">
    <w:p w:rsidR="00B668C3" w:rsidRDefault="00B668C3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2282C" w:rsidRPr="00D2282C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C2612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1</w:t>
    </w:r>
    <w:r w:rsidR="002375AC">
      <w:rPr>
        <w:rFonts w:asciiTheme="majorHAnsi" w:hAnsiTheme="majorHAnsi"/>
        <w:b/>
      </w:rPr>
      <w:t>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A90A6C" w:rsidRPr="00A90A6C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8C3" w:rsidRDefault="00B668C3" w:rsidP="00C152DC">
      <w:pPr>
        <w:spacing w:after="0" w:line="240" w:lineRule="auto"/>
      </w:pPr>
      <w:r>
        <w:separator/>
      </w:r>
    </w:p>
  </w:footnote>
  <w:footnote w:type="continuationSeparator" w:id="0">
    <w:p w:rsidR="00B668C3" w:rsidRDefault="00B668C3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11382323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176B">
                <w:rPr>
                  <w:b/>
                  <w:bCs/>
                  <w:caps/>
                  <w:sz w:val="24"/>
                  <w:szCs w:val="24"/>
                </w:rPr>
                <w:t>Arcade-Style 2D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1659650596"/>
          <w:dataBinding w:prefixMappings="xmlns:ns0='http://schemas.microsoft.com/office/2006/coverPageProps'" w:xpath="/ns0:CoverPageProperties[1]/ns0:PublishDate[1]" w:storeItemID="{55AF091B-3C7A-41E3-B477-F2FDAA23CFDA}"/>
          <w:date w:fullDate="2017-05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B256E6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2, 2017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-1367827450"/>
          <w:dataBinding w:prefixMappings="xmlns:ns0='http://schemas.microsoft.com/office/2006/coverPageProps'" w:xpath="/ns0:CoverPageProperties[1]/ns0:PublishDate[1]" w:storeItemID="{55AF091B-3C7A-41E3-B477-F2FDAA23CFDA}"/>
          <w:date w:fullDate="2017-05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B256E6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2, 2017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2734759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176B">
                <w:rPr>
                  <w:b/>
                  <w:bCs/>
                  <w:caps/>
                  <w:sz w:val="24"/>
                  <w:szCs w:val="24"/>
                </w:rPr>
                <w:t>Arcade-Style 2D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186B"/>
    <w:multiLevelType w:val="hybridMultilevel"/>
    <w:tmpl w:val="5546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24112"/>
    <w:multiLevelType w:val="hybridMultilevel"/>
    <w:tmpl w:val="3A6CC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06151"/>
    <w:multiLevelType w:val="hybridMultilevel"/>
    <w:tmpl w:val="2BA60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375C4"/>
    <w:multiLevelType w:val="hybridMultilevel"/>
    <w:tmpl w:val="72825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E2C74"/>
    <w:multiLevelType w:val="hybridMultilevel"/>
    <w:tmpl w:val="2C88D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0466"/>
    <w:rsid w:val="0000073C"/>
    <w:rsid w:val="00000F17"/>
    <w:rsid w:val="000027BE"/>
    <w:rsid w:val="00002AD8"/>
    <w:rsid w:val="00011594"/>
    <w:rsid w:val="00011EE5"/>
    <w:rsid w:val="00020617"/>
    <w:rsid w:val="00021BBC"/>
    <w:rsid w:val="00023AF4"/>
    <w:rsid w:val="0002428C"/>
    <w:rsid w:val="0002464B"/>
    <w:rsid w:val="000257F2"/>
    <w:rsid w:val="00031112"/>
    <w:rsid w:val="000316B8"/>
    <w:rsid w:val="00033B8A"/>
    <w:rsid w:val="00034025"/>
    <w:rsid w:val="000407B6"/>
    <w:rsid w:val="00040CC5"/>
    <w:rsid w:val="00041C8A"/>
    <w:rsid w:val="00042C0D"/>
    <w:rsid w:val="000447B6"/>
    <w:rsid w:val="00046FD3"/>
    <w:rsid w:val="00050D08"/>
    <w:rsid w:val="00054D15"/>
    <w:rsid w:val="000572FF"/>
    <w:rsid w:val="00062B8D"/>
    <w:rsid w:val="00062B9D"/>
    <w:rsid w:val="00067D04"/>
    <w:rsid w:val="000712D2"/>
    <w:rsid w:val="00073231"/>
    <w:rsid w:val="000745CF"/>
    <w:rsid w:val="00080D8D"/>
    <w:rsid w:val="00083602"/>
    <w:rsid w:val="000932E3"/>
    <w:rsid w:val="000935DD"/>
    <w:rsid w:val="000A0785"/>
    <w:rsid w:val="000A0980"/>
    <w:rsid w:val="000A6059"/>
    <w:rsid w:val="000B1D65"/>
    <w:rsid w:val="000B2BE5"/>
    <w:rsid w:val="000B453F"/>
    <w:rsid w:val="000B4ACA"/>
    <w:rsid w:val="000B7043"/>
    <w:rsid w:val="000C0487"/>
    <w:rsid w:val="000C4F29"/>
    <w:rsid w:val="000D1DBB"/>
    <w:rsid w:val="000D4493"/>
    <w:rsid w:val="000D5CB7"/>
    <w:rsid w:val="000E2A01"/>
    <w:rsid w:val="000E6B3D"/>
    <w:rsid w:val="000F519C"/>
    <w:rsid w:val="0010268F"/>
    <w:rsid w:val="00111D5F"/>
    <w:rsid w:val="00116767"/>
    <w:rsid w:val="00117152"/>
    <w:rsid w:val="001229C7"/>
    <w:rsid w:val="00123344"/>
    <w:rsid w:val="00123DE4"/>
    <w:rsid w:val="0012491E"/>
    <w:rsid w:val="00130C3A"/>
    <w:rsid w:val="001352E6"/>
    <w:rsid w:val="00136C3D"/>
    <w:rsid w:val="00137FCD"/>
    <w:rsid w:val="00141CDC"/>
    <w:rsid w:val="00146880"/>
    <w:rsid w:val="001578D0"/>
    <w:rsid w:val="00163A3C"/>
    <w:rsid w:val="00163F97"/>
    <w:rsid w:val="00173571"/>
    <w:rsid w:val="00173EE8"/>
    <w:rsid w:val="00185EAA"/>
    <w:rsid w:val="00190F60"/>
    <w:rsid w:val="001A04A1"/>
    <w:rsid w:val="001A4AF0"/>
    <w:rsid w:val="001B2F6B"/>
    <w:rsid w:val="001B3511"/>
    <w:rsid w:val="001C1869"/>
    <w:rsid w:val="001D3FC3"/>
    <w:rsid w:val="001E1E10"/>
    <w:rsid w:val="001E34C2"/>
    <w:rsid w:val="001E3AAF"/>
    <w:rsid w:val="001E3BB9"/>
    <w:rsid w:val="001E5253"/>
    <w:rsid w:val="001E6D7A"/>
    <w:rsid w:val="001E6FD0"/>
    <w:rsid w:val="001E772C"/>
    <w:rsid w:val="001F4EE0"/>
    <w:rsid w:val="00204242"/>
    <w:rsid w:val="002045DB"/>
    <w:rsid w:val="00211A03"/>
    <w:rsid w:val="00213973"/>
    <w:rsid w:val="0022047E"/>
    <w:rsid w:val="002238F6"/>
    <w:rsid w:val="00234797"/>
    <w:rsid w:val="002375AC"/>
    <w:rsid w:val="00241800"/>
    <w:rsid w:val="002419E9"/>
    <w:rsid w:val="00242599"/>
    <w:rsid w:val="00244F91"/>
    <w:rsid w:val="00245FE6"/>
    <w:rsid w:val="002533FF"/>
    <w:rsid w:val="0025600D"/>
    <w:rsid w:val="00262150"/>
    <w:rsid w:val="00263D4A"/>
    <w:rsid w:val="00274341"/>
    <w:rsid w:val="002754FA"/>
    <w:rsid w:val="00276AA3"/>
    <w:rsid w:val="00281DB2"/>
    <w:rsid w:val="00282C2C"/>
    <w:rsid w:val="00283758"/>
    <w:rsid w:val="00285BFE"/>
    <w:rsid w:val="002907AB"/>
    <w:rsid w:val="002923EC"/>
    <w:rsid w:val="00295D13"/>
    <w:rsid w:val="00297A8D"/>
    <w:rsid w:val="002A1F8D"/>
    <w:rsid w:val="002A2461"/>
    <w:rsid w:val="002A333E"/>
    <w:rsid w:val="002B042B"/>
    <w:rsid w:val="002B6856"/>
    <w:rsid w:val="002B797C"/>
    <w:rsid w:val="002B7DD2"/>
    <w:rsid w:val="002B7E9B"/>
    <w:rsid w:val="002C1C0B"/>
    <w:rsid w:val="002D176B"/>
    <w:rsid w:val="002D443D"/>
    <w:rsid w:val="002E7605"/>
    <w:rsid w:val="002F013B"/>
    <w:rsid w:val="002F04C5"/>
    <w:rsid w:val="002F497C"/>
    <w:rsid w:val="003009BF"/>
    <w:rsid w:val="00300ECC"/>
    <w:rsid w:val="00305D85"/>
    <w:rsid w:val="00310224"/>
    <w:rsid w:val="00312262"/>
    <w:rsid w:val="00313639"/>
    <w:rsid w:val="003139DA"/>
    <w:rsid w:val="0032408E"/>
    <w:rsid w:val="00324D46"/>
    <w:rsid w:val="00330200"/>
    <w:rsid w:val="00335E3B"/>
    <w:rsid w:val="003367BB"/>
    <w:rsid w:val="00340C5B"/>
    <w:rsid w:val="0034296C"/>
    <w:rsid w:val="00351EEF"/>
    <w:rsid w:val="0035221C"/>
    <w:rsid w:val="00361B63"/>
    <w:rsid w:val="00365CBB"/>
    <w:rsid w:val="00375D1C"/>
    <w:rsid w:val="00381865"/>
    <w:rsid w:val="00384530"/>
    <w:rsid w:val="003864C0"/>
    <w:rsid w:val="003913B2"/>
    <w:rsid w:val="00397074"/>
    <w:rsid w:val="00397E41"/>
    <w:rsid w:val="003A105F"/>
    <w:rsid w:val="003A417E"/>
    <w:rsid w:val="003A4C92"/>
    <w:rsid w:val="003A4E73"/>
    <w:rsid w:val="003B4CFF"/>
    <w:rsid w:val="003C0440"/>
    <w:rsid w:val="003C0EF8"/>
    <w:rsid w:val="003C18F5"/>
    <w:rsid w:val="003C2A99"/>
    <w:rsid w:val="003C38ED"/>
    <w:rsid w:val="003D1F13"/>
    <w:rsid w:val="003D3411"/>
    <w:rsid w:val="003D399F"/>
    <w:rsid w:val="003D4173"/>
    <w:rsid w:val="003E0653"/>
    <w:rsid w:val="003E176F"/>
    <w:rsid w:val="003E1D34"/>
    <w:rsid w:val="003E1D56"/>
    <w:rsid w:val="003E2568"/>
    <w:rsid w:val="003E3CB3"/>
    <w:rsid w:val="003E602A"/>
    <w:rsid w:val="003E60CA"/>
    <w:rsid w:val="003E621B"/>
    <w:rsid w:val="003F038C"/>
    <w:rsid w:val="003F1A84"/>
    <w:rsid w:val="003F4C6B"/>
    <w:rsid w:val="003F6173"/>
    <w:rsid w:val="004002D9"/>
    <w:rsid w:val="00400CD0"/>
    <w:rsid w:val="00401E7A"/>
    <w:rsid w:val="0040288E"/>
    <w:rsid w:val="004049BB"/>
    <w:rsid w:val="00405328"/>
    <w:rsid w:val="00405BDF"/>
    <w:rsid w:val="004071E3"/>
    <w:rsid w:val="00411F98"/>
    <w:rsid w:val="00420D75"/>
    <w:rsid w:val="00420F46"/>
    <w:rsid w:val="00425F2D"/>
    <w:rsid w:val="004319E9"/>
    <w:rsid w:val="00432F45"/>
    <w:rsid w:val="00440DA3"/>
    <w:rsid w:val="00441501"/>
    <w:rsid w:val="00444616"/>
    <w:rsid w:val="00452C3B"/>
    <w:rsid w:val="00460D31"/>
    <w:rsid w:val="00462A94"/>
    <w:rsid w:val="00462E4C"/>
    <w:rsid w:val="00463486"/>
    <w:rsid w:val="00464E70"/>
    <w:rsid w:val="00472831"/>
    <w:rsid w:val="0047689C"/>
    <w:rsid w:val="0047716F"/>
    <w:rsid w:val="00482999"/>
    <w:rsid w:val="00483F17"/>
    <w:rsid w:val="00484004"/>
    <w:rsid w:val="00490E71"/>
    <w:rsid w:val="00490F91"/>
    <w:rsid w:val="004914E9"/>
    <w:rsid w:val="00492ED6"/>
    <w:rsid w:val="004939A6"/>
    <w:rsid w:val="00494968"/>
    <w:rsid w:val="004957F0"/>
    <w:rsid w:val="0049645F"/>
    <w:rsid w:val="004A0ACB"/>
    <w:rsid w:val="004A3773"/>
    <w:rsid w:val="004A4DFA"/>
    <w:rsid w:val="004A672C"/>
    <w:rsid w:val="004B066D"/>
    <w:rsid w:val="004B38FA"/>
    <w:rsid w:val="004B41A8"/>
    <w:rsid w:val="004B42E5"/>
    <w:rsid w:val="004B66AD"/>
    <w:rsid w:val="004B73E8"/>
    <w:rsid w:val="004B76D2"/>
    <w:rsid w:val="004C113C"/>
    <w:rsid w:val="004D2AB8"/>
    <w:rsid w:val="004E631E"/>
    <w:rsid w:val="00504681"/>
    <w:rsid w:val="00507955"/>
    <w:rsid w:val="00507AF7"/>
    <w:rsid w:val="00510298"/>
    <w:rsid w:val="005108E1"/>
    <w:rsid w:val="005126B3"/>
    <w:rsid w:val="0052678A"/>
    <w:rsid w:val="0052734F"/>
    <w:rsid w:val="005302B9"/>
    <w:rsid w:val="00532F1F"/>
    <w:rsid w:val="00536352"/>
    <w:rsid w:val="00536F1A"/>
    <w:rsid w:val="00546924"/>
    <w:rsid w:val="005477A1"/>
    <w:rsid w:val="00547E95"/>
    <w:rsid w:val="0055008D"/>
    <w:rsid w:val="00554DBF"/>
    <w:rsid w:val="005551B7"/>
    <w:rsid w:val="0056001F"/>
    <w:rsid w:val="00566354"/>
    <w:rsid w:val="00570B32"/>
    <w:rsid w:val="00570BB2"/>
    <w:rsid w:val="0057463D"/>
    <w:rsid w:val="00576E42"/>
    <w:rsid w:val="005773C8"/>
    <w:rsid w:val="00593979"/>
    <w:rsid w:val="005942C4"/>
    <w:rsid w:val="00597832"/>
    <w:rsid w:val="00597F22"/>
    <w:rsid w:val="005A01A4"/>
    <w:rsid w:val="005A312A"/>
    <w:rsid w:val="005B1793"/>
    <w:rsid w:val="005B48F4"/>
    <w:rsid w:val="005C151B"/>
    <w:rsid w:val="005C2F0F"/>
    <w:rsid w:val="005C54E9"/>
    <w:rsid w:val="005C5C64"/>
    <w:rsid w:val="005D269B"/>
    <w:rsid w:val="005D504E"/>
    <w:rsid w:val="005D5055"/>
    <w:rsid w:val="005D6FB5"/>
    <w:rsid w:val="005D72EE"/>
    <w:rsid w:val="005E0E96"/>
    <w:rsid w:val="005F010E"/>
    <w:rsid w:val="005F16C4"/>
    <w:rsid w:val="006000E0"/>
    <w:rsid w:val="006048BF"/>
    <w:rsid w:val="0061042C"/>
    <w:rsid w:val="00610FDC"/>
    <w:rsid w:val="0062596B"/>
    <w:rsid w:val="0065359E"/>
    <w:rsid w:val="00654153"/>
    <w:rsid w:val="006630C4"/>
    <w:rsid w:val="006647A1"/>
    <w:rsid w:val="00665E8F"/>
    <w:rsid w:val="0066672F"/>
    <w:rsid w:val="006722BC"/>
    <w:rsid w:val="00672769"/>
    <w:rsid w:val="00675E81"/>
    <w:rsid w:val="0067631B"/>
    <w:rsid w:val="006823D5"/>
    <w:rsid w:val="00683344"/>
    <w:rsid w:val="006842F9"/>
    <w:rsid w:val="00686D09"/>
    <w:rsid w:val="006878E3"/>
    <w:rsid w:val="00691022"/>
    <w:rsid w:val="006939E7"/>
    <w:rsid w:val="00695747"/>
    <w:rsid w:val="00696567"/>
    <w:rsid w:val="006A1C09"/>
    <w:rsid w:val="006A5C38"/>
    <w:rsid w:val="006C3718"/>
    <w:rsid w:val="006C787A"/>
    <w:rsid w:val="006D2BAC"/>
    <w:rsid w:val="006D3939"/>
    <w:rsid w:val="006D4966"/>
    <w:rsid w:val="006D4E80"/>
    <w:rsid w:val="006D5076"/>
    <w:rsid w:val="006F17EE"/>
    <w:rsid w:val="006F38A1"/>
    <w:rsid w:val="00712230"/>
    <w:rsid w:val="00713D3A"/>
    <w:rsid w:val="007208A0"/>
    <w:rsid w:val="007209CA"/>
    <w:rsid w:val="00721A91"/>
    <w:rsid w:val="00723177"/>
    <w:rsid w:val="00726BCF"/>
    <w:rsid w:val="00730992"/>
    <w:rsid w:val="00734A21"/>
    <w:rsid w:val="00742777"/>
    <w:rsid w:val="00744BAC"/>
    <w:rsid w:val="00745A8F"/>
    <w:rsid w:val="00745D6D"/>
    <w:rsid w:val="00746EE9"/>
    <w:rsid w:val="007516DB"/>
    <w:rsid w:val="00760715"/>
    <w:rsid w:val="00764A92"/>
    <w:rsid w:val="00781084"/>
    <w:rsid w:val="00783619"/>
    <w:rsid w:val="00785E42"/>
    <w:rsid w:val="00790A9D"/>
    <w:rsid w:val="007954BB"/>
    <w:rsid w:val="007965D5"/>
    <w:rsid w:val="00797AAC"/>
    <w:rsid w:val="00797F8A"/>
    <w:rsid w:val="007A0B90"/>
    <w:rsid w:val="007B3570"/>
    <w:rsid w:val="007B3B76"/>
    <w:rsid w:val="007D0582"/>
    <w:rsid w:val="007D08DE"/>
    <w:rsid w:val="007D2A8E"/>
    <w:rsid w:val="007D5933"/>
    <w:rsid w:val="007E158E"/>
    <w:rsid w:val="007E2DD4"/>
    <w:rsid w:val="007E5F05"/>
    <w:rsid w:val="007F7D65"/>
    <w:rsid w:val="00806D64"/>
    <w:rsid w:val="00811EB3"/>
    <w:rsid w:val="00813E7E"/>
    <w:rsid w:val="00817B77"/>
    <w:rsid w:val="008217CD"/>
    <w:rsid w:val="00825886"/>
    <w:rsid w:val="008337C0"/>
    <w:rsid w:val="00845E4D"/>
    <w:rsid w:val="00846B50"/>
    <w:rsid w:val="00847A35"/>
    <w:rsid w:val="00847D50"/>
    <w:rsid w:val="00850DE1"/>
    <w:rsid w:val="008535F6"/>
    <w:rsid w:val="008547F3"/>
    <w:rsid w:val="008614E3"/>
    <w:rsid w:val="0086161B"/>
    <w:rsid w:val="00863F69"/>
    <w:rsid w:val="00867B69"/>
    <w:rsid w:val="00873F6B"/>
    <w:rsid w:val="008745A2"/>
    <w:rsid w:val="00875603"/>
    <w:rsid w:val="0088117F"/>
    <w:rsid w:val="00882350"/>
    <w:rsid w:val="0088367B"/>
    <w:rsid w:val="0088595E"/>
    <w:rsid w:val="00887BC8"/>
    <w:rsid w:val="00897A63"/>
    <w:rsid w:val="008A2E03"/>
    <w:rsid w:val="008B5343"/>
    <w:rsid w:val="008B722C"/>
    <w:rsid w:val="008C21F4"/>
    <w:rsid w:val="008C3E2A"/>
    <w:rsid w:val="008C6B2D"/>
    <w:rsid w:val="008C6DC9"/>
    <w:rsid w:val="008C6FB1"/>
    <w:rsid w:val="008D0718"/>
    <w:rsid w:val="008D1CCC"/>
    <w:rsid w:val="008D4044"/>
    <w:rsid w:val="008E3BF5"/>
    <w:rsid w:val="008E4791"/>
    <w:rsid w:val="008E5B2C"/>
    <w:rsid w:val="008E601F"/>
    <w:rsid w:val="008F3C94"/>
    <w:rsid w:val="008F5B96"/>
    <w:rsid w:val="0090081E"/>
    <w:rsid w:val="00905B3A"/>
    <w:rsid w:val="00910B02"/>
    <w:rsid w:val="0091246A"/>
    <w:rsid w:val="009131CF"/>
    <w:rsid w:val="00914BF5"/>
    <w:rsid w:val="00915A1E"/>
    <w:rsid w:val="0091643F"/>
    <w:rsid w:val="009175C2"/>
    <w:rsid w:val="0092118F"/>
    <w:rsid w:val="00947C29"/>
    <w:rsid w:val="0095129E"/>
    <w:rsid w:val="00953667"/>
    <w:rsid w:val="00953C99"/>
    <w:rsid w:val="00953D6F"/>
    <w:rsid w:val="0095543E"/>
    <w:rsid w:val="0095676D"/>
    <w:rsid w:val="00956FBB"/>
    <w:rsid w:val="00967B9C"/>
    <w:rsid w:val="00975513"/>
    <w:rsid w:val="0097634C"/>
    <w:rsid w:val="0097748C"/>
    <w:rsid w:val="009778B2"/>
    <w:rsid w:val="00981D44"/>
    <w:rsid w:val="00983F01"/>
    <w:rsid w:val="0098418D"/>
    <w:rsid w:val="0098452A"/>
    <w:rsid w:val="009858EA"/>
    <w:rsid w:val="00992945"/>
    <w:rsid w:val="00993D53"/>
    <w:rsid w:val="00995C44"/>
    <w:rsid w:val="00996533"/>
    <w:rsid w:val="00996894"/>
    <w:rsid w:val="00997F2F"/>
    <w:rsid w:val="009A3B49"/>
    <w:rsid w:val="009A4D42"/>
    <w:rsid w:val="009A6C0A"/>
    <w:rsid w:val="009A7C3C"/>
    <w:rsid w:val="009B61DD"/>
    <w:rsid w:val="009B62ED"/>
    <w:rsid w:val="009B7672"/>
    <w:rsid w:val="009B7A77"/>
    <w:rsid w:val="009C1184"/>
    <w:rsid w:val="009C6659"/>
    <w:rsid w:val="009D0299"/>
    <w:rsid w:val="009E3142"/>
    <w:rsid w:val="009E5FDC"/>
    <w:rsid w:val="009F31BA"/>
    <w:rsid w:val="009F6693"/>
    <w:rsid w:val="009F702F"/>
    <w:rsid w:val="00A01F22"/>
    <w:rsid w:val="00A02049"/>
    <w:rsid w:val="00A11DC9"/>
    <w:rsid w:val="00A12944"/>
    <w:rsid w:val="00A2155A"/>
    <w:rsid w:val="00A2177E"/>
    <w:rsid w:val="00A23CD2"/>
    <w:rsid w:val="00A24383"/>
    <w:rsid w:val="00A27914"/>
    <w:rsid w:val="00A3183A"/>
    <w:rsid w:val="00A326B0"/>
    <w:rsid w:val="00A41C45"/>
    <w:rsid w:val="00A431AE"/>
    <w:rsid w:val="00A43B33"/>
    <w:rsid w:val="00A43DC1"/>
    <w:rsid w:val="00A468F8"/>
    <w:rsid w:val="00A50688"/>
    <w:rsid w:val="00A52969"/>
    <w:rsid w:val="00A53F79"/>
    <w:rsid w:val="00A643D3"/>
    <w:rsid w:val="00A66DCB"/>
    <w:rsid w:val="00A71625"/>
    <w:rsid w:val="00A72FC7"/>
    <w:rsid w:val="00A7432A"/>
    <w:rsid w:val="00A74459"/>
    <w:rsid w:val="00A74553"/>
    <w:rsid w:val="00A80468"/>
    <w:rsid w:val="00A85FD1"/>
    <w:rsid w:val="00A877AA"/>
    <w:rsid w:val="00A8781C"/>
    <w:rsid w:val="00A90A6C"/>
    <w:rsid w:val="00A92414"/>
    <w:rsid w:val="00AA2062"/>
    <w:rsid w:val="00AA765B"/>
    <w:rsid w:val="00AB173C"/>
    <w:rsid w:val="00AC62C4"/>
    <w:rsid w:val="00AD223E"/>
    <w:rsid w:val="00AE052B"/>
    <w:rsid w:val="00AE6DC5"/>
    <w:rsid w:val="00AF1C02"/>
    <w:rsid w:val="00AF2A12"/>
    <w:rsid w:val="00AF4202"/>
    <w:rsid w:val="00AF4350"/>
    <w:rsid w:val="00AF55D6"/>
    <w:rsid w:val="00AF64FD"/>
    <w:rsid w:val="00B013FF"/>
    <w:rsid w:val="00B10464"/>
    <w:rsid w:val="00B10C42"/>
    <w:rsid w:val="00B11C8C"/>
    <w:rsid w:val="00B13A40"/>
    <w:rsid w:val="00B14A7E"/>
    <w:rsid w:val="00B256E6"/>
    <w:rsid w:val="00B2739E"/>
    <w:rsid w:val="00B2796B"/>
    <w:rsid w:val="00B30017"/>
    <w:rsid w:val="00B30E30"/>
    <w:rsid w:val="00B36282"/>
    <w:rsid w:val="00B44488"/>
    <w:rsid w:val="00B47B40"/>
    <w:rsid w:val="00B535E4"/>
    <w:rsid w:val="00B559D0"/>
    <w:rsid w:val="00B55B79"/>
    <w:rsid w:val="00B56514"/>
    <w:rsid w:val="00B61EA4"/>
    <w:rsid w:val="00B61FFC"/>
    <w:rsid w:val="00B62A1C"/>
    <w:rsid w:val="00B649EE"/>
    <w:rsid w:val="00B661D4"/>
    <w:rsid w:val="00B668C3"/>
    <w:rsid w:val="00B66CE3"/>
    <w:rsid w:val="00B747B4"/>
    <w:rsid w:val="00B75E20"/>
    <w:rsid w:val="00B76889"/>
    <w:rsid w:val="00B8046F"/>
    <w:rsid w:val="00B84977"/>
    <w:rsid w:val="00B85623"/>
    <w:rsid w:val="00B92DF0"/>
    <w:rsid w:val="00B96662"/>
    <w:rsid w:val="00B968FE"/>
    <w:rsid w:val="00BA05BF"/>
    <w:rsid w:val="00BA3011"/>
    <w:rsid w:val="00BB1B03"/>
    <w:rsid w:val="00BC4991"/>
    <w:rsid w:val="00BD170D"/>
    <w:rsid w:val="00BD6C87"/>
    <w:rsid w:val="00BD6F38"/>
    <w:rsid w:val="00BE35FD"/>
    <w:rsid w:val="00BE6379"/>
    <w:rsid w:val="00BE7112"/>
    <w:rsid w:val="00BF4089"/>
    <w:rsid w:val="00C037F3"/>
    <w:rsid w:val="00C072F8"/>
    <w:rsid w:val="00C152DC"/>
    <w:rsid w:val="00C20582"/>
    <w:rsid w:val="00C26119"/>
    <w:rsid w:val="00C2612C"/>
    <w:rsid w:val="00C33831"/>
    <w:rsid w:val="00C35E8B"/>
    <w:rsid w:val="00C3765E"/>
    <w:rsid w:val="00C4174D"/>
    <w:rsid w:val="00C6057F"/>
    <w:rsid w:val="00C610F9"/>
    <w:rsid w:val="00C6111E"/>
    <w:rsid w:val="00C6717C"/>
    <w:rsid w:val="00C6785E"/>
    <w:rsid w:val="00C67B7F"/>
    <w:rsid w:val="00C75315"/>
    <w:rsid w:val="00C77F36"/>
    <w:rsid w:val="00C837A2"/>
    <w:rsid w:val="00C92DB2"/>
    <w:rsid w:val="00C94B77"/>
    <w:rsid w:val="00C95460"/>
    <w:rsid w:val="00C97B63"/>
    <w:rsid w:val="00CA0690"/>
    <w:rsid w:val="00CA114C"/>
    <w:rsid w:val="00CA2957"/>
    <w:rsid w:val="00CA2B4E"/>
    <w:rsid w:val="00CA3E9D"/>
    <w:rsid w:val="00CA5088"/>
    <w:rsid w:val="00CA56FD"/>
    <w:rsid w:val="00CA7801"/>
    <w:rsid w:val="00CB528F"/>
    <w:rsid w:val="00CB623F"/>
    <w:rsid w:val="00CB6B6C"/>
    <w:rsid w:val="00CB7E97"/>
    <w:rsid w:val="00CC2250"/>
    <w:rsid w:val="00CC420E"/>
    <w:rsid w:val="00CD0889"/>
    <w:rsid w:val="00CD302B"/>
    <w:rsid w:val="00CD5B11"/>
    <w:rsid w:val="00CE5E27"/>
    <w:rsid w:val="00CE743C"/>
    <w:rsid w:val="00CF5846"/>
    <w:rsid w:val="00D03697"/>
    <w:rsid w:val="00D05554"/>
    <w:rsid w:val="00D07B40"/>
    <w:rsid w:val="00D1358A"/>
    <w:rsid w:val="00D13799"/>
    <w:rsid w:val="00D15BEB"/>
    <w:rsid w:val="00D171FD"/>
    <w:rsid w:val="00D21038"/>
    <w:rsid w:val="00D22325"/>
    <w:rsid w:val="00D2282C"/>
    <w:rsid w:val="00D25B0D"/>
    <w:rsid w:val="00D25D31"/>
    <w:rsid w:val="00D27D02"/>
    <w:rsid w:val="00D307EC"/>
    <w:rsid w:val="00D34193"/>
    <w:rsid w:val="00D41A9E"/>
    <w:rsid w:val="00D45591"/>
    <w:rsid w:val="00D46C60"/>
    <w:rsid w:val="00D47C79"/>
    <w:rsid w:val="00D50939"/>
    <w:rsid w:val="00D530AA"/>
    <w:rsid w:val="00D57F41"/>
    <w:rsid w:val="00D6093E"/>
    <w:rsid w:val="00D61211"/>
    <w:rsid w:val="00D61CCD"/>
    <w:rsid w:val="00D63FF4"/>
    <w:rsid w:val="00D668E0"/>
    <w:rsid w:val="00D7092F"/>
    <w:rsid w:val="00D76E03"/>
    <w:rsid w:val="00D77274"/>
    <w:rsid w:val="00D82416"/>
    <w:rsid w:val="00D831DB"/>
    <w:rsid w:val="00D84E60"/>
    <w:rsid w:val="00D94B54"/>
    <w:rsid w:val="00D970B9"/>
    <w:rsid w:val="00DA18FC"/>
    <w:rsid w:val="00DA7BAC"/>
    <w:rsid w:val="00DA7FE7"/>
    <w:rsid w:val="00DB001F"/>
    <w:rsid w:val="00DB325C"/>
    <w:rsid w:val="00DB336B"/>
    <w:rsid w:val="00DB6C32"/>
    <w:rsid w:val="00DC1D17"/>
    <w:rsid w:val="00DC28B7"/>
    <w:rsid w:val="00DD18BA"/>
    <w:rsid w:val="00DD2379"/>
    <w:rsid w:val="00DD2763"/>
    <w:rsid w:val="00DD2D4E"/>
    <w:rsid w:val="00DD5CE3"/>
    <w:rsid w:val="00DD5ED7"/>
    <w:rsid w:val="00DD5FF2"/>
    <w:rsid w:val="00DE0BAE"/>
    <w:rsid w:val="00DE2C81"/>
    <w:rsid w:val="00DE4938"/>
    <w:rsid w:val="00DE55B3"/>
    <w:rsid w:val="00DF4FA0"/>
    <w:rsid w:val="00E00492"/>
    <w:rsid w:val="00E0078F"/>
    <w:rsid w:val="00E00B56"/>
    <w:rsid w:val="00E0372B"/>
    <w:rsid w:val="00E100D7"/>
    <w:rsid w:val="00E13407"/>
    <w:rsid w:val="00E15F17"/>
    <w:rsid w:val="00E162E9"/>
    <w:rsid w:val="00E165BF"/>
    <w:rsid w:val="00E168AF"/>
    <w:rsid w:val="00E211B7"/>
    <w:rsid w:val="00E21446"/>
    <w:rsid w:val="00E332EF"/>
    <w:rsid w:val="00E373C4"/>
    <w:rsid w:val="00E37625"/>
    <w:rsid w:val="00E40E43"/>
    <w:rsid w:val="00E4180E"/>
    <w:rsid w:val="00E51631"/>
    <w:rsid w:val="00E556E7"/>
    <w:rsid w:val="00E75365"/>
    <w:rsid w:val="00E845EF"/>
    <w:rsid w:val="00E911D4"/>
    <w:rsid w:val="00E978C8"/>
    <w:rsid w:val="00EA0400"/>
    <w:rsid w:val="00EA1C7A"/>
    <w:rsid w:val="00EA42BD"/>
    <w:rsid w:val="00EB245D"/>
    <w:rsid w:val="00EB3B7C"/>
    <w:rsid w:val="00EB56A7"/>
    <w:rsid w:val="00EB6BD8"/>
    <w:rsid w:val="00EB6F93"/>
    <w:rsid w:val="00EC3051"/>
    <w:rsid w:val="00EC30E0"/>
    <w:rsid w:val="00EC3ACC"/>
    <w:rsid w:val="00EC3C8B"/>
    <w:rsid w:val="00ED01CD"/>
    <w:rsid w:val="00ED39B5"/>
    <w:rsid w:val="00EE2915"/>
    <w:rsid w:val="00EF145E"/>
    <w:rsid w:val="00EF2468"/>
    <w:rsid w:val="00EF2E70"/>
    <w:rsid w:val="00F020C9"/>
    <w:rsid w:val="00F02202"/>
    <w:rsid w:val="00F120F5"/>
    <w:rsid w:val="00F13B5A"/>
    <w:rsid w:val="00F151B6"/>
    <w:rsid w:val="00F1531F"/>
    <w:rsid w:val="00F16D9E"/>
    <w:rsid w:val="00F17796"/>
    <w:rsid w:val="00F237D5"/>
    <w:rsid w:val="00F27234"/>
    <w:rsid w:val="00F27296"/>
    <w:rsid w:val="00F3254E"/>
    <w:rsid w:val="00F35C9E"/>
    <w:rsid w:val="00F362D0"/>
    <w:rsid w:val="00F3799B"/>
    <w:rsid w:val="00F41EE8"/>
    <w:rsid w:val="00F44181"/>
    <w:rsid w:val="00F458CA"/>
    <w:rsid w:val="00F53BCA"/>
    <w:rsid w:val="00F5433F"/>
    <w:rsid w:val="00F550C4"/>
    <w:rsid w:val="00F57917"/>
    <w:rsid w:val="00F61FD2"/>
    <w:rsid w:val="00F62B21"/>
    <w:rsid w:val="00F6511F"/>
    <w:rsid w:val="00F657BB"/>
    <w:rsid w:val="00F664D6"/>
    <w:rsid w:val="00F72840"/>
    <w:rsid w:val="00F732FD"/>
    <w:rsid w:val="00F76E4E"/>
    <w:rsid w:val="00F81B25"/>
    <w:rsid w:val="00F8255B"/>
    <w:rsid w:val="00F915C6"/>
    <w:rsid w:val="00F95A6B"/>
    <w:rsid w:val="00FA3701"/>
    <w:rsid w:val="00FB79A9"/>
    <w:rsid w:val="00FC1B0B"/>
    <w:rsid w:val="00FC2230"/>
    <w:rsid w:val="00FC3D4D"/>
    <w:rsid w:val="00FD09E1"/>
    <w:rsid w:val="00FD219E"/>
    <w:rsid w:val="00FD4005"/>
    <w:rsid w:val="00FE0D1B"/>
    <w:rsid w:val="00FE7E81"/>
    <w:rsid w:val="00FF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039B32-AA38-4AE2-9E53-171CC12E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3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ED3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9B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D39B5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39B5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D39B5"/>
    <w:pPr>
      <w:spacing w:after="100" w:line="259" w:lineRule="auto"/>
      <w:ind w:left="440"/>
    </w:pPr>
    <w:rPr>
      <w:rFonts w:cs="Times New Roman"/>
      <w:lang w:val="en-US" w:eastAsia="en-US"/>
    </w:rPr>
  </w:style>
  <w:style w:type="paragraph" w:customStyle="1" w:styleId="commit-title">
    <w:name w:val="commit-title"/>
    <w:basedOn w:val="Normal"/>
    <w:rsid w:val="00F6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B21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274341"/>
    <w:rPr>
      <w:b/>
      <w:bCs/>
    </w:rPr>
  </w:style>
  <w:style w:type="character" w:styleId="Hyperlink">
    <w:name w:val="Hyperlink"/>
    <w:basedOn w:val="DefaultParagraphFont"/>
    <w:uiPriority w:val="99"/>
    <w:unhideWhenUsed/>
    <w:rsid w:val="00046FD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6D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B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13B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15AA138-9AD8-4D34-A069-EF1C5B69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500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2D Arcade Platformer</vt:lpstr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Arcade-Style 2D Platformer</dc:title>
  <dc:subject>Lana’s Adventure</dc:subject>
  <dc:creator>[Khandker Faim Hussain]</dc:creator>
  <cp:lastModifiedBy>Faim Hussain</cp:lastModifiedBy>
  <cp:revision>774</cp:revision>
  <dcterms:created xsi:type="dcterms:W3CDTF">2015-10-27T04:25:00Z</dcterms:created>
  <dcterms:modified xsi:type="dcterms:W3CDTF">2017-05-04T03:08:00Z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