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8E3BF5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8E3BF5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8E3BF5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8E3BF5" w:rsidRDefault="00746EE9" w:rsidP="00746EE9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8E3BF5">
                      <w:rPr>
                        <w:rFonts w:eastAsiaTheme="majorEastAsia" w:cstheme="majorBidi"/>
                        <w:sz w:val="56"/>
                        <w:szCs w:val="56"/>
                      </w:rPr>
                      <w:t>INSERT GENRE</w:t>
                    </w:r>
                  </w:p>
                </w:tc>
              </w:sdtContent>
            </w:sdt>
          </w:tr>
          <w:tr w:rsidR="00D171FD" w:rsidRPr="008E3BF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8E3BF5" w:rsidRDefault="00746EE9" w:rsidP="00536F1A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8E3BF5">
                  <w:rPr>
                    <w:rFonts w:eastAsiaTheme="majorEastAsia" w:cstheme="majorBidi"/>
                    <w:b/>
                    <w:sz w:val="60"/>
                    <w:szCs w:val="60"/>
                  </w:rPr>
                  <w:t>INSERT TITLE</w:t>
                </w:r>
              </w:p>
            </w:tc>
          </w:tr>
          <w:tr w:rsidR="00D171FD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Version #</w:t>
                </w:r>
                <w:r w:rsidR="00F17796" w:rsidRPr="008E3BF5">
                  <w:rPr>
                    <w:sz w:val="24"/>
                    <w:szCs w:val="24"/>
                  </w:rPr>
                  <w:t>2.0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 xml:space="preserve">All work Copyright © </w:t>
                </w:r>
                <w:r w:rsidR="00041C8A" w:rsidRPr="008E3BF5">
                  <w:t>201</w:t>
                </w:r>
                <w:r w:rsidR="00EC30E0" w:rsidRPr="008E3BF5">
                  <w:t>7</w:t>
                </w:r>
                <w:r w:rsidRPr="008E3BF5">
                  <w:t xml:space="preserve"> by </w:t>
                </w:r>
                <w:r w:rsidR="0047689C" w:rsidRPr="008E3BF5">
                  <w:t>INSERT COMPANY NAME</w:t>
                </w:r>
                <w:r w:rsidRPr="008E3BF5">
                  <w:t>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>All rights reserved.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</w:tc>
          </w:tr>
          <w:tr w:rsidR="00D171FD" w:rsidRPr="008E3BF5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8E3BF5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8E3BF5" w:rsidRDefault="003E1D56"/>
        <w:p w:rsidR="003E1D56" w:rsidRPr="008E3BF5" w:rsidRDefault="00021BBC">
          <w:r w:rsidRPr="008E3BF5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1FE4F" wp14:editId="13660D05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61FE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c>
              <w:tcPr>
                <w:tcW w:w="5000" w:type="pct"/>
              </w:tcPr>
              <w:p w:rsidR="003E1D56" w:rsidRPr="008E3BF5" w:rsidRDefault="00EF2E70" w:rsidP="00EF2E7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May 1</w:t>
                </w:r>
                <w:r w:rsidRPr="008E3BF5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8E3BF5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:rsidR="003E1D56" w:rsidRPr="008E3BF5" w:rsidRDefault="003E1D56"/>
        <w:p w:rsidR="003E1D56" w:rsidRPr="008E3BF5" w:rsidRDefault="003E1D56">
          <w:r w:rsidRPr="008E3BF5">
            <w:br w:type="page"/>
          </w:r>
        </w:p>
      </w:sdtContent>
    </w:sdt>
    <w:p w:rsidR="0097634C" w:rsidRPr="008E3BF5" w:rsidRDefault="009A4D42" w:rsidP="00597F22">
      <w:pPr>
        <w:jc w:val="center"/>
        <w:rPr>
          <w:b/>
          <w:sz w:val="24"/>
          <w:szCs w:val="24"/>
          <w:u w:val="single"/>
        </w:rPr>
      </w:pPr>
      <w:r w:rsidRPr="008E3BF5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81597935"/>
        <w:docPartObj>
          <w:docPartGallery w:val="Table of Contents"/>
          <w:docPartUnique/>
        </w:docPartObj>
      </w:sdtPr>
      <w:sdtEndPr/>
      <w:sdtContent>
        <w:p w:rsidR="00482999" w:rsidRPr="008E3BF5" w:rsidRDefault="00482999">
          <w:pPr>
            <w:pStyle w:val="TOCHeading"/>
            <w:rPr>
              <w:rFonts w:asciiTheme="minorHAnsi" w:hAnsiTheme="minorHAnsi"/>
              <w:color w:val="auto"/>
            </w:rPr>
          </w:pPr>
          <w:r w:rsidRPr="008E3BF5">
            <w:rPr>
              <w:rFonts w:asciiTheme="minorHAnsi" w:hAnsiTheme="minorHAnsi"/>
              <w:color w:val="auto"/>
            </w:rPr>
            <w:t>Table of Contents</w:t>
          </w:r>
        </w:p>
        <w:p w:rsidR="00482999" w:rsidRPr="008E3BF5" w:rsidRDefault="00576E42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1</w:t>
          </w:r>
        </w:p>
        <w:p w:rsidR="00482999" w:rsidRPr="008E3BF5" w:rsidRDefault="00576E42">
          <w:pPr>
            <w:pStyle w:val="TOC2"/>
            <w:ind w:left="216"/>
          </w:pPr>
          <w:sdt>
            <w:sdtPr>
              <w:id w:val="1667506712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2</w:t>
          </w:r>
        </w:p>
        <w:p w:rsidR="00482999" w:rsidRPr="008E3BF5" w:rsidRDefault="00576E42">
          <w:pPr>
            <w:pStyle w:val="TOC3"/>
            <w:ind w:left="446"/>
          </w:pPr>
          <w:sdt>
            <w:sdtPr>
              <w:id w:val="93059032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3</w:t>
          </w:r>
        </w:p>
        <w:p w:rsidR="00482999" w:rsidRPr="008E3BF5" w:rsidRDefault="00576E42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4</w:t>
          </w:r>
        </w:p>
        <w:p w:rsidR="00482999" w:rsidRPr="008E3BF5" w:rsidRDefault="00576E42">
          <w:pPr>
            <w:pStyle w:val="TOC2"/>
            <w:ind w:left="216"/>
          </w:pPr>
          <w:sdt>
            <w:sdtPr>
              <w:id w:val="93059040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5</w:t>
          </w:r>
        </w:p>
        <w:p w:rsidR="00482999" w:rsidRPr="008E3BF5" w:rsidRDefault="00576E42">
          <w:pPr>
            <w:pStyle w:val="TOC3"/>
            <w:ind w:left="446"/>
          </w:pPr>
          <w:sdt>
            <w:sdtPr>
              <w:id w:val="93059044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6</w:t>
          </w:r>
        </w:p>
      </w:sdtContent>
    </w:sdt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282C2C" w:rsidRDefault="009A4D42" w:rsidP="00F16D9E">
      <w:pPr>
        <w:pStyle w:val="Heading1"/>
        <w:jc w:val="center"/>
        <w:rPr>
          <w:rFonts w:asciiTheme="minorHAnsi" w:hAnsiTheme="minorHAnsi"/>
          <w:b/>
          <w:color w:val="auto"/>
        </w:rPr>
      </w:pPr>
      <w:r w:rsidRPr="00282C2C">
        <w:rPr>
          <w:rFonts w:asciiTheme="minorHAnsi" w:hAnsiTheme="minorHAnsi"/>
          <w:b/>
          <w:color w:val="auto"/>
        </w:rPr>
        <w:t>Version History</w:t>
      </w:r>
    </w:p>
    <w:p w:rsidR="00E00B56" w:rsidRDefault="008D0718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0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>Commit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1</w:t>
      </w:r>
      <w:r w:rsidR="000712D2" w:rsidRPr="008E3BF5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CA3E9D" w:rsidRDefault="00CA3E9D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</w:pPr>
    </w:p>
    <w:p w:rsidR="00C037F3" w:rsidRPr="008E3BF5" w:rsidRDefault="00C037F3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</w:pPr>
    </w:p>
    <w:p w:rsidR="008D0718" w:rsidRDefault="008D0718" w:rsidP="00A11D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>Commit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2 </w:t>
      </w:r>
    </w:p>
    <w:p w:rsidR="00CA3E9D" w:rsidRDefault="00CA3E9D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</w:p>
    <w:p w:rsidR="00CA3E9D" w:rsidRDefault="00CA3E9D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</w:p>
    <w:p w:rsidR="00CA3E9D" w:rsidRDefault="00EC3C8B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>Commit 3:</w:t>
      </w:r>
    </w:p>
    <w:p w:rsidR="00C037F3" w:rsidRDefault="00C037F3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</w:p>
    <w:p w:rsidR="00CA3E9D" w:rsidRPr="008E3BF5" w:rsidRDefault="00CA3E9D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</w:p>
    <w:p w:rsidR="0022047E" w:rsidRPr="008E3BF5" w:rsidRDefault="003E60CA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 xml:space="preserve">Commit </w:t>
      </w:r>
      <w:r w:rsidR="001229C7" w:rsidRPr="008E3BF5">
        <w:rPr>
          <w:rFonts w:eastAsia="Times New Roman" w:cs="Consolas"/>
          <w:b/>
          <w:sz w:val="24"/>
          <w:szCs w:val="20"/>
          <w:lang w:val="en-US" w:eastAsia="en-US"/>
        </w:rPr>
        <w:t>4 -</w:t>
      </w:r>
      <w:r w:rsidR="00B56514" w:rsidRPr="008E3BF5">
        <w:rPr>
          <w:rFonts w:eastAsia="Times New Roman" w:cs="Consolas"/>
          <w:b/>
          <w:sz w:val="24"/>
          <w:szCs w:val="20"/>
          <w:lang w:val="en-US" w:eastAsia="en-US"/>
        </w:rPr>
        <w:t xml:space="preserve"> (Platform spawning and backgrounds):</w:t>
      </w:r>
    </w:p>
    <w:p w:rsidR="00C037F3" w:rsidRDefault="00C037F3" w:rsidP="0056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</w:p>
    <w:p w:rsidR="00CA3E9D" w:rsidRPr="008E3BF5" w:rsidRDefault="00CA3E9D" w:rsidP="0056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</w:p>
    <w:p w:rsidR="00FC3D4D" w:rsidRPr="008E3BF5" w:rsidRDefault="00C037F3" w:rsidP="00760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5 - </w:t>
      </w:r>
      <w:r w:rsidR="002C1C0B" w:rsidRPr="008E3BF5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CA3E9D" w:rsidRDefault="00CA3E9D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</w:p>
    <w:p w:rsidR="00811EB3" w:rsidRPr="008E3BF5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8E3BF5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8E3BF5" w:rsidRDefault="009A4D42">
      <w:pPr>
        <w:rPr>
          <w:sz w:val="24"/>
          <w:szCs w:val="24"/>
        </w:rPr>
      </w:pPr>
      <w:r w:rsidRPr="008E3BF5">
        <w:rPr>
          <w:sz w:val="24"/>
          <w:szCs w:val="24"/>
        </w:rPr>
        <w:br w:type="page"/>
      </w:r>
    </w:p>
    <w:p w:rsidR="00686D09" w:rsidRPr="008E3BF5" w:rsidRDefault="00686D09" w:rsidP="00686D09">
      <w:pPr>
        <w:jc w:val="right"/>
        <w:rPr>
          <w:sz w:val="24"/>
          <w:szCs w:val="24"/>
        </w:rPr>
      </w:pPr>
      <w:r w:rsidRPr="008E3BF5"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 w:rsidRPr="008E3BF5">
        <w:rPr>
          <w:sz w:val="24"/>
          <w:szCs w:val="24"/>
        </w:rPr>
        <w:t>’s design</w:t>
      </w:r>
      <w:r w:rsidRPr="008E3BF5">
        <w:rPr>
          <w:sz w:val="24"/>
          <w:szCs w:val="24"/>
        </w:rPr>
        <w:t>.]</w:t>
      </w:r>
    </w:p>
    <w:p w:rsidR="00686D09" w:rsidRPr="008E3BF5" w:rsidRDefault="00686D09" w:rsidP="00686D09">
      <w:pPr>
        <w:jc w:val="right"/>
        <w:rPr>
          <w:sz w:val="24"/>
          <w:szCs w:val="24"/>
        </w:rPr>
      </w:pPr>
    </w:p>
    <w:p w:rsidR="008C6B2D" w:rsidRPr="008E3BF5" w:rsidRDefault="008C6B2D" w:rsidP="00686D09">
      <w:pPr>
        <w:jc w:val="right"/>
        <w:rPr>
          <w:sz w:val="24"/>
          <w:szCs w:val="24"/>
        </w:rPr>
      </w:pPr>
    </w:p>
    <w:p w:rsidR="00BF4089" w:rsidRPr="008E3BF5" w:rsidRDefault="006647A1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Detailed Game Description</w:t>
      </w:r>
    </w:p>
    <w:p w:rsidR="009A4D42" w:rsidRPr="008E3BF5" w:rsidRDefault="00042C0D" w:rsidP="00BF4089">
      <w:pPr>
        <w:pStyle w:val="ListParagraph"/>
        <w:rPr>
          <w:b/>
          <w:sz w:val="24"/>
          <w:szCs w:val="24"/>
        </w:rPr>
      </w:pPr>
      <w:r w:rsidRPr="008E3BF5">
        <w:rPr>
          <w:i/>
          <w:sz w:val="24"/>
          <w:szCs w:val="24"/>
        </w:rPr>
        <w:t xml:space="preserve">The goal of the game is for the player to survive as long as he/she can and gain the most points which is added via collecting coins on each </w:t>
      </w:r>
      <w:r w:rsidR="00785E42" w:rsidRPr="008E3BF5">
        <w:rPr>
          <w:i/>
          <w:sz w:val="24"/>
          <w:szCs w:val="24"/>
        </w:rPr>
        <w:t>platform</w:t>
      </w:r>
      <w:r w:rsidRPr="008E3BF5">
        <w:rPr>
          <w:i/>
          <w:sz w:val="24"/>
          <w:szCs w:val="24"/>
        </w:rPr>
        <w:t>.</w:t>
      </w:r>
      <w:r w:rsidR="00785E42" w:rsidRPr="008E3BF5">
        <w:rPr>
          <w:i/>
          <w:sz w:val="24"/>
          <w:szCs w:val="24"/>
        </w:rPr>
        <w:t xml:space="preserve"> The end goal is to reach the end where the player will see their score results.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Game Play Mechanics</w:t>
      </w:r>
    </w:p>
    <w:p w:rsidR="00686D09" w:rsidRPr="008E3BF5" w:rsidRDefault="00D41A9E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Environment and hazards: </w:t>
      </w:r>
      <w:r w:rsidR="00490E71" w:rsidRPr="008E3BF5">
        <w:rPr>
          <w:i/>
          <w:sz w:val="24"/>
          <w:szCs w:val="24"/>
        </w:rPr>
        <w:t>Platform falls within 5 seconds as soon as the player “hits” the platform, while avoiding ninjas and their kunai (ninja star).</w:t>
      </w:r>
    </w:p>
    <w:p w:rsidR="000B453F" w:rsidRPr="008E3BF5" w:rsidRDefault="000B453F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Scoring: coins are randomly spawned on each platform in three different locations on that platform, as soon as the player “hits” one, their score increments by the value of 10.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E3BF5">
        <w:rPr>
          <w:b/>
          <w:sz w:val="24"/>
          <w:szCs w:val="24"/>
        </w:rPr>
        <w:t>Camera</w:t>
      </w:r>
      <w:r w:rsidR="003E1D34" w:rsidRPr="008E3BF5">
        <w:rPr>
          <w:b/>
          <w:sz w:val="24"/>
          <w:szCs w:val="24"/>
        </w:rPr>
        <w:t xml:space="preserve"> </w:t>
      </w:r>
    </w:p>
    <w:p w:rsidR="009F6693" w:rsidRPr="008E3BF5" w:rsidRDefault="000D4493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2D third person, since the camera is a child of the Player object it will “scroll” in whichever direction the player moves toward.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Controls</w:t>
      </w:r>
    </w:p>
    <w:p w:rsidR="00686D09" w:rsidRPr="008E3BF5" w:rsidRDefault="003C18F5" w:rsidP="00D57F41">
      <w:pPr>
        <w:ind w:left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Player controls: </w:t>
      </w:r>
      <w:r w:rsidR="008535F6" w:rsidRPr="008E3BF5">
        <w:rPr>
          <w:i/>
          <w:sz w:val="24"/>
          <w:szCs w:val="24"/>
        </w:rPr>
        <w:t>Using keyboard inputs to use h</w:t>
      </w:r>
      <w:r w:rsidR="0088595E" w:rsidRPr="008E3BF5">
        <w:rPr>
          <w:i/>
          <w:sz w:val="24"/>
          <w:szCs w:val="24"/>
        </w:rPr>
        <w:t>orizontal movement (moving l</w:t>
      </w:r>
      <w:r w:rsidRPr="008E3BF5">
        <w:rPr>
          <w:i/>
          <w:sz w:val="24"/>
          <w:szCs w:val="24"/>
        </w:rPr>
        <w:t>eft and right) is i</w:t>
      </w:r>
      <w:r w:rsidR="008F5B96" w:rsidRPr="008E3BF5">
        <w:rPr>
          <w:i/>
          <w:sz w:val="24"/>
          <w:szCs w:val="24"/>
        </w:rPr>
        <w:t>nputted by</w:t>
      </w:r>
      <w:r w:rsidR="00E168AF" w:rsidRPr="008E3BF5">
        <w:rPr>
          <w:i/>
          <w:sz w:val="24"/>
          <w:szCs w:val="24"/>
        </w:rPr>
        <w:t xml:space="preserve"> either</w:t>
      </w:r>
      <w:r w:rsidR="008F5B96" w:rsidRPr="008E3BF5">
        <w:rPr>
          <w:i/>
          <w:sz w:val="24"/>
          <w:szCs w:val="24"/>
        </w:rPr>
        <w:t xml:space="preserve"> </w:t>
      </w:r>
      <w:r w:rsidR="00742777" w:rsidRPr="008E3BF5">
        <w:rPr>
          <w:i/>
          <w:sz w:val="24"/>
          <w:szCs w:val="24"/>
        </w:rPr>
        <w:t>pushing down</w:t>
      </w:r>
      <w:r w:rsidR="004A3773" w:rsidRPr="008E3BF5">
        <w:rPr>
          <w:i/>
          <w:sz w:val="24"/>
          <w:szCs w:val="24"/>
        </w:rPr>
        <w:t xml:space="preserve"> the</w:t>
      </w:r>
      <w:r w:rsidR="007516DB" w:rsidRPr="008E3BF5">
        <w:rPr>
          <w:i/>
          <w:sz w:val="24"/>
          <w:szCs w:val="24"/>
        </w:rPr>
        <w:t xml:space="preserve"> </w:t>
      </w:r>
      <w:r w:rsidR="008F5B96" w:rsidRPr="008E3BF5">
        <w:rPr>
          <w:i/>
          <w:sz w:val="24"/>
          <w:szCs w:val="24"/>
        </w:rPr>
        <w:t xml:space="preserve">“a” </w:t>
      </w:r>
      <w:r w:rsidR="004A3773" w:rsidRPr="008E3BF5">
        <w:rPr>
          <w:i/>
          <w:sz w:val="24"/>
          <w:szCs w:val="24"/>
        </w:rPr>
        <w:t xml:space="preserve">key </w:t>
      </w:r>
      <w:r w:rsidR="008F5B96" w:rsidRPr="008E3BF5">
        <w:rPr>
          <w:i/>
          <w:sz w:val="24"/>
          <w:szCs w:val="24"/>
        </w:rPr>
        <w:t>or</w:t>
      </w:r>
      <w:r w:rsidR="004A3773" w:rsidRPr="008E3BF5">
        <w:rPr>
          <w:i/>
          <w:sz w:val="24"/>
          <w:szCs w:val="24"/>
        </w:rPr>
        <w:t xml:space="preserve"> the</w:t>
      </w:r>
      <w:r w:rsidR="008F5B96" w:rsidRPr="008E3BF5">
        <w:rPr>
          <w:i/>
          <w:sz w:val="24"/>
          <w:szCs w:val="24"/>
        </w:rPr>
        <w:t xml:space="preserve"> “d”</w:t>
      </w:r>
      <w:r w:rsidR="007516DB" w:rsidRPr="008E3BF5">
        <w:rPr>
          <w:i/>
          <w:sz w:val="24"/>
          <w:szCs w:val="24"/>
        </w:rPr>
        <w:t xml:space="preserve"> key</w:t>
      </w:r>
      <w:r w:rsidR="008F5B96" w:rsidRPr="008E3BF5">
        <w:rPr>
          <w:i/>
          <w:sz w:val="24"/>
          <w:szCs w:val="24"/>
        </w:rPr>
        <w:t>,</w:t>
      </w:r>
      <w:r w:rsidR="00F02202" w:rsidRPr="008E3BF5">
        <w:rPr>
          <w:i/>
          <w:sz w:val="24"/>
          <w:szCs w:val="24"/>
        </w:rPr>
        <w:t xml:space="preserve"> and pressing</w:t>
      </w:r>
      <w:r w:rsidRPr="008E3BF5">
        <w:rPr>
          <w:i/>
          <w:sz w:val="24"/>
          <w:szCs w:val="24"/>
        </w:rPr>
        <w:t xml:space="preserve"> “w” will make the player jump.</w:t>
      </w:r>
    </w:p>
    <w:p w:rsidR="001E3AAF" w:rsidRPr="008E3BF5" w:rsidRDefault="001E3AAF" w:rsidP="00D57F41">
      <w:pPr>
        <w:ind w:left="720"/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Saving and Loading</w:t>
      </w:r>
    </w:p>
    <w:p w:rsidR="00BF4089" w:rsidRPr="008E3BF5" w:rsidRDefault="003B4CFF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There isn’t any saving that’s implemented, and since there are </w:t>
      </w:r>
      <w:r w:rsidR="006D4966" w:rsidRPr="008E3BF5">
        <w:rPr>
          <w:i/>
          <w:sz w:val="24"/>
          <w:szCs w:val="24"/>
        </w:rPr>
        <w:t>two</w:t>
      </w:r>
      <w:r w:rsidR="00384530" w:rsidRPr="008E3BF5">
        <w:rPr>
          <w:i/>
          <w:sz w:val="24"/>
          <w:szCs w:val="24"/>
        </w:rPr>
        <w:t xml:space="preserve"> </w:t>
      </w:r>
      <w:r w:rsidRPr="008E3BF5">
        <w:rPr>
          <w:i/>
          <w:sz w:val="24"/>
          <w:szCs w:val="24"/>
        </w:rPr>
        <w:t>scenes (</w:t>
      </w:r>
      <w:r w:rsidR="00F120F5" w:rsidRPr="008E3BF5">
        <w:rPr>
          <w:i/>
          <w:sz w:val="24"/>
          <w:szCs w:val="24"/>
        </w:rPr>
        <w:t>Menu, and Main</w:t>
      </w:r>
      <w:r w:rsidRPr="008E3BF5">
        <w:rPr>
          <w:i/>
          <w:sz w:val="24"/>
          <w:szCs w:val="24"/>
        </w:rPr>
        <w:t xml:space="preserve">) it takes a couple of seconds for </w:t>
      </w:r>
      <w:r w:rsidR="00401E7A" w:rsidRPr="008E3BF5">
        <w:rPr>
          <w:i/>
          <w:sz w:val="24"/>
          <w:szCs w:val="24"/>
        </w:rPr>
        <w:t>e</w:t>
      </w:r>
      <w:r w:rsidR="00953667" w:rsidRPr="008E3BF5">
        <w:rPr>
          <w:i/>
          <w:sz w:val="24"/>
          <w:szCs w:val="24"/>
        </w:rPr>
        <w:t>ach scene to be “called” from one another.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310224" w:rsidRPr="008E3BF5" w:rsidRDefault="00310224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>Interface</w:t>
      </w:r>
      <w:r w:rsidR="00D668E0" w:rsidRPr="008E3BF5">
        <w:rPr>
          <w:b/>
          <w:sz w:val="24"/>
          <w:szCs w:val="24"/>
        </w:rPr>
        <w:t xml:space="preserve"> Sketch</w:t>
      </w:r>
    </w:p>
    <w:p w:rsidR="00686D09" w:rsidRPr="008E3BF5" w:rsidRDefault="00141CDC" w:rsidP="00686D09">
      <w:pPr>
        <w:rPr>
          <w:b/>
          <w:sz w:val="24"/>
          <w:szCs w:val="24"/>
        </w:rPr>
      </w:pPr>
      <w:r w:rsidRPr="008E3BF5">
        <w:rPr>
          <w:noProof/>
          <w:lang w:eastAsia="en-CA"/>
        </w:rPr>
        <w:drawing>
          <wp:inline distT="0" distB="0" distL="0" distR="0" wp14:anchorId="71F02FB3" wp14:editId="33A47405">
            <wp:extent cx="4180166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32" cy="33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E3BF5" w:rsidRDefault="00A01F22" w:rsidP="00686D09">
      <w:pPr>
        <w:rPr>
          <w:sz w:val="24"/>
          <w:szCs w:val="24"/>
        </w:rPr>
      </w:pPr>
      <w:r w:rsidRPr="008E3BF5">
        <w:rPr>
          <w:sz w:val="24"/>
          <w:szCs w:val="24"/>
        </w:rPr>
        <w:t>This</w:t>
      </w:r>
      <w:r w:rsidR="00F53BCA" w:rsidRPr="008E3BF5">
        <w:rPr>
          <w:sz w:val="24"/>
          <w:szCs w:val="24"/>
        </w:rPr>
        <w:t xml:space="preserve"> is a screenshot </w:t>
      </w:r>
      <w:r w:rsidR="00440DA3" w:rsidRPr="008E3BF5">
        <w:rPr>
          <w:sz w:val="24"/>
          <w:szCs w:val="24"/>
        </w:rPr>
        <w:t>during ga</w:t>
      </w:r>
      <w:r w:rsidR="00BE7112" w:rsidRPr="008E3BF5">
        <w:rPr>
          <w:sz w:val="24"/>
          <w:szCs w:val="24"/>
        </w:rPr>
        <w:t>m</w:t>
      </w:r>
      <w:r w:rsidRPr="008E3BF5">
        <w:rPr>
          <w:sz w:val="24"/>
          <w:szCs w:val="24"/>
        </w:rPr>
        <w:t>eplay where the player has gained 30 points by collecting three coins.</w:t>
      </w:r>
    </w:p>
    <w:p w:rsidR="005C2F0F" w:rsidRPr="008E3BF5" w:rsidRDefault="00F27234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Character</w:t>
      </w:r>
    </w:p>
    <w:p w:rsidR="00686D09" w:rsidRPr="008E3BF5" w:rsidRDefault="009B7672" w:rsidP="003E0653">
      <w:pPr>
        <w:ind w:firstLine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main character is a typical “cowgirl” who is on an adventure to find the los</w:t>
      </w:r>
      <w:r w:rsidR="00351EEF" w:rsidRPr="008E3BF5">
        <w:rPr>
          <w:i/>
          <w:sz w:val="24"/>
          <w:szCs w:val="24"/>
        </w:rPr>
        <w:t xml:space="preserve">t treasure </w:t>
      </w:r>
      <w:r w:rsidR="00351EEF" w:rsidRPr="008E3BF5">
        <w:rPr>
          <w:i/>
          <w:sz w:val="24"/>
          <w:szCs w:val="24"/>
        </w:rPr>
        <w:tab/>
        <w:t>a ni</w:t>
      </w:r>
      <w:r w:rsidR="00CC420E" w:rsidRPr="008E3BF5">
        <w:rPr>
          <w:i/>
          <w:sz w:val="24"/>
          <w:szCs w:val="24"/>
        </w:rPr>
        <w:t xml:space="preserve">nja clan. Her name is Lara </w:t>
      </w:r>
      <w:r w:rsidR="00E00492" w:rsidRPr="008E3BF5">
        <w:rPr>
          <w:i/>
          <w:sz w:val="24"/>
          <w:szCs w:val="24"/>
        </w:rPr>
        <w:t>and has basic platforming capabilities. Her s</w:t>
      </w:r>
      <w:r w:rsidR="002B797C" w:rsidRPr="008E3BF5">
        <w:rPr>
          <w:i/>
          <w:sz w:val="24"/>
          <w:szCs w:val="24"/>
        </w:rPr>
        <w:t xml:space="preserve">prite is from </w:t>
      </w:r>
      <w:r w:rsidR="002B797C" w:rsidRPr="008E3BF5">
        <w:rPr>
          <w:i/>
          <w:sz w:val="24"/>
          <w:szCs w:val="24"/>
        </w:rPr>
        <w:tab/>
        <w:t>gameart.org.</w:t>
      </w: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Enemies</w:t>
      </w:r>
    </w:p>
    <w:p w:rsidR="0035221C" w:rsidRPr="008E3BF5" w:rsidRDefault="002419E9" w:rsidP="00C94B77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enemy ninja moves left and right on each platform and throws daggers in their facing direction at a time rate value of 3.</w:t>
      </w:r>
      <w:r w:rsidR="00FD219E" w:rsidRPr="008E3BF5">
        <w:rPr>
          <w:i/>
          <w:sz w:val="24"/>
          <w:szCs w:val="24"/>
        </w:rPr>
        <w:t xml:space="preserve"> Touching them causes no damage, since their daggers are causing damage to the player.</w:t>
      </w:r>
    </w:p>
    <w:p w:rsidR="00C94B77" w:rsidRPr="008E3BF5" w:rsidRDefault="00C94B77" w:rsidP="00C94B77">
      <w:pPr>
        <w:pStyle w:val="ListParagraph"/>
        <w:rPr>
          <w:sz w:val="24"/>
          <w:szCs w:val="24"/>
        </w:rPr>
      </w:pPr>
    </w:p>
    <w:p w:rsidR="00204242" w:rsidRPr="008E3BF5" w:rsidRDefault="009F6693" w:rsidP="00386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Scoring</w:t>
      </w:r>
      <w:r w:rsidR="00D61CCD" w:rsidRPr="008E3BF5">
        <w:rPr>
          <w:b/>
          <w:sz w:val="24"/>
          <w:szCs w:val="24"/>
        </w:rPr>
        <w:br/>
      </w:r>
      <w:r w:rsidR="00D61CCD" w:rsidRPr="008E3BF5">
        <w:rPr>
          <w:sz w:val="24"/>
          <w:szCs w:val="24"/>
        </w:rPr>
        <w:t>Score is based on how much coins the player gets, as each coin is worth 10 points, then the score text is incremented by 10.</w:t>
      </w:r>
    </w:p>
    <w:p w:rsidR="00DD18BA" w:rsidRPr="008E3BF5" w:rsidRDefault="00DD18BA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5C2F0F" w:rsidRPr="008E3BF5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 xml:space="preserve">Sound </w:t>
      </w:r>
      <w:r w:rsidR="003E1D34" w:rsidRPr="008E3BF5">
        <w:rPr>
          <w:b/>
          <w:sz w:val="24"/>
          <w:szCs w:val="24"/>
        </w:rPr>
        <w:t>Index</w:t>
      </w:r>
    </w:p>
    <w:p w:rsidR="005C2F0F" w:rsidRPr="008E3BF5" w:rsidRDefault="00040CC5" w:rsidP="005C2F0F">
      <w:pPr>
        <w:pStyle w:val="ListParagraph"/>
        <w:spacing w:after="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Background music: “37 Neo Chase - Tragic Boss Battle.mp3” </w:t>
      </w:r>
      <w:r w:rsidR="00DE55B3" w:rsidRPr="008E3BF5">
        <w:rPr>
          <w:i/>
          <w:sz w:val="24"/>
          <w:szCs w:val="24"/>
        </w:rPr>
        <w:t>– (</w:t>
      </w:r>
      <w:r w:rsidRPr="008E3BF5">
        <w:rPr>
          <w:i/>
          <w:sz w:val="24"/>
          <w:szCs w:val="24"/>
        </w:rPr>
        <w:t>Freedom Planet</w:t>
      </w:r>
      <w:proofErr w:type="gramStart"/>
      <w:r w:rsidR="00DE55B3" w:rsidRPr="008E3BF5">
        <w:rPr>
          <w:i/>
          <w:sz w:val="24"/>
          <w:szCs w:val="24"/>
        </w:rPr>
        <w:t>)</w:t>
      </w:r>
      <w:proofErr w:type="gramEnd"/>
      <w:r w:rsidRPr="008E3BF5">
        <w:rPr>
          <w:i/>
          <w:sz w:val="24"/>
          <w:szCs w:val="24"/>
        </w:rPr>
        <w:br/>
      </w:r>
      <w:r w:rsidR="00992945" w:rsidRPr="008E3BF5">
        <w:rPr>
          <w:i/>
          <w:sz w:val="24"/>
          <w:szCs w:val="24"/>
        </w:rPr>
        <w:t>Coin</w:t>
      </w:r>
      <w:r w:rsidRPr="008E3BF5">
        <w:rPr>
          <w:i/>
          <w:sz w:val="24"/>
          <w:szCs w:val="24"/>
        </w:rPr>
        <w:t xml:space="preserve">: </w:t>
      </w:r>
      <w:r w:rsidR="000E6B3D" w:rsidRPr="008E3BF5">
        <w:rPr>
          <w:i/>
          <w:sz w:val="24"/>
          <w:szCs w:val="24"/>
        </w:rPr>
        <w:t>coin.mp3</w:t>
      </w:r>
      <w:r w:rsidR="00460D31" w:rsidRPr="008E3BF5">
        <w:rPr>
          <w:i/>
          <w:sz w:val="24"/>
          <w:szCs w:val="24"/>
        </w:rPr>
        <w:t xml:space="preserve"> -</w:t>
      </w:r>
      <w:r w:rsidR="000E6B3D" w:rsidRPr="008E3BF5">
        <w:rPr>
          <w:i/>
          <w:sz w:val="24"/>
          <w:szCs w:val="24"/>
        </w:rPr>
        <w:t xml:space="preserve"> (Unity asset store)</w:t>
      </w:r>
      <w:r w:rsidR="001E3BB9" w:rsidRPr="008E3BF5">
        <w:rPr>
          <w:i/>
          <w:sz w:val="24"/>
          <w:szCs w:val="24"/>
        </w:rPr>
        <w:br/>
      </w:r>
      <w:r w:rsidR="005D504E" w:rsidRPr="008E3BF5">
        <w:rPr>
          <w:i/>
          <w:sz w:val="24"/>
          <w:szCs w:val="24"/>
        </w:rPr>
        <w:t>Player hurt - Player Hurt.wav (“Survival Shooter”)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686D09" w:rsidRPr="008E3BF5" w:rsidRDefault="009F6693" w:rsidP="00D831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 xml:space="preserve">Art </w:t>
      </w:r>
      <w:r w:rsidR="005C2F0F" w:rsidRPr="008E3BF5">
        <w:rPr>
          <w:b/>
          <w:sz w:val="24"/>
          <w:szCs w:val="24"/>
        </w:rPr>
        <w:t xml:space="preserve">/ Multimedia </w:t>
      </w:r>
      <w:r w:rsidR="003E1D34" w:rsidRPr="008E3BF5">
        <w:rPr>
          <w:b/>
          <w:sz w:val="24"/>
          <w:szCs w:val="24"/>
        </w:rPr>
        <w:t>Index</w:t>
      </w:r>
    </w:p>
    <w:p w:rsidR="0000073C" w:rsidRPr="008E3BF5" w:rsidRDefault="00746EE9" w:rsidP="00A50688">
      <w:pPr>
        <w:ind w:left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>
            <v:imagedata r:id="rId13" o:title="Heart"/>
          </v:shape>
        </w:pict>
      </w:r>
      <w:r w:rsidR="00507955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507955" w:rsidRPr="008E3BF5">
        <w:rPr>
          <w:i/>
          <w:sz w:val="24"/>
          <w:szCs w:val="24"/>
        </w:rPr>
        <w:t>Heart image from “Survival Shooter” at Unity’s asset store.</w:t>
      </w:r>
      <w:r w:rsidR="00A50688" w:rsidRPr="008E3BF5">
        <w:rPr>
          <w:i/>
          <w:sz w:val="24"/>
          <w:szCs w:val="24"/>
        </w:rPr>
        <w:br/>
      </w:r>
      <w:r w:rsidRPr="008E3BF5">
        <w:rPr>
          <w:i/>
          <w:sz w:val="24"/>
          <w:szCs w:val="24"/>
        </w:rPr>
        <w:pict>
          <v:shape id="_x0000_i1026" type="#_x0000_t75" style="width:36.75pt;height:30.75pt">
            <v:imagedata r:id="rId14" o:title="Idle (1)"/>
          </v:shape>
        </w:pict>
      </w:r>
      <w:r w:rsidR="0088367B" w:rsidRPr="008E3BF5">
        <w:rPr>
          <w:i/>
          <w:sz w:val="24"/>
          <w:szCs w:val="24"/>
        </w:rPr>
        <w:tab/>
      </w:r>
      <w:r w:rsidR="00EF145E" w:rsidRPr="008E3BF5">
        <w:rPr>
          <w:i/>
          <w:sz w:val="24"/>
          <w:szCs w:val="24"/>
        </w:rPr>
        <w:t>Cowgirl from opengameart.org</w:t>
      </w:r>
      <w:r w:rsidR="002D443D" w:rsidRPr="008E3BF5">
        <w:rPr>
          <w:i/>
          <w:sz w:val="24"/>
          <w:szCs w:val="24"/>
        </w:rPr>
        <w:br/>
      </w:r>
      <w:r w:rsidRPr="008E3BF5">
        <w:rPr>
          <w:i/>
          <w:sz w:val="24"/>
          <w:szCs w:val="24"/>
        </w:rPr>
        <w:pict>
          <v:shape id="_x0000_i1027" type="#_x0000_t75" style="width:15.75pt;height:30pt">
            <v:imagedata r:id="rId15" o:title="Idle__000"/>
          </v:shape>
        </w:pict>
      </w:r>
      <w:r w:rsidR="0098418D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98418D" w:rsidRPr="008E3BF5">
        <w:rPr>
          <w:i/>
          <w:sz w:val="24"/>
          <w:szCs w:val="24"/>
        </w:rPr>
        <w:t>Ninja from opengameart.org</w:t>
      </w:r>
      <w:r w:rsidR="00F8255B" w:rsidRPr="008E3BF5">
        <w:rPr>
          <w:i/>
          <w:sz w:val="24"/>
          <w:szCs w:val="24"/>
        </w:rPr>
        <w:br/>
      </w:r>
      <w:r w:rsidRPr="008E3BF5">
        <w:rPr>
          <w:i/>
          <w:sz w:val="24"/>
          <w:szCs w:val="24"/>
        </w:rPr>
        <w:pict>
          <v:shape id="_x0000_i1028" type="#_x0000_t75" style="width:27.75pt;height:27.75pt">
            <v:imagedata r:id="rId16" o:title="coin"/>
          </v:shape>
        </w:pict>
      </w:r>
      <w:r w:rsidR="00EA1C7A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proofErr w:type="gramStart"/>
      <w:r w:rsidR="00EA1C7A" w:rsidRPr="008E3BF5">
        <w:rPr>
          <w:i/>
          <w:sz w:val="24"/>
          <w:szCs w:val="24"/>
        </w:rPr>
        <w:t>Spinning</w:t>
      </w:r>
      <w:proofErr w:type="gramEnd"/>
      <w:r w:rsidR="00EA1C7A" w:rsidRPr="008E3BF5">
        <w:rPr>
          <w:i/>
          <w:sz w:val="24"/>
          <w:szCs w:val="24"/>
        </w:rPr>
        <w:t xml:space="preserve"> coin</w:t>
      </w:r>
      <w:r w:rsidR="00034025" w:rsidRPr="008E3BF5">
        <w:rPr>
          <w:i/>
          <w:sz w:val="24"/>
          <w:szCs w:val="24"/>
        </w:rPr>
        <w:t xml:space="preserve"> from asset store</w:t>
      </w:r>
    </w:p>
    <w:p w:rsidR="0040288E" w:rsidRPr="008E3BF5" w:rsidRDefault="00746EE9" w:rsidP="00A50688">
      <w:pPr>
        <w:ind w:left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pict>
          <v:shape id="_x0000_i1029" type="#_x0000_t75" style="width:33.75pt;height:25.5pt">
            <v:imagedata r:id="rId17" o:title="BG"/>
          </v:shape>
        </w:pict>
      </w:r>
      <w:r w:rsidR="00D25D31" w:rsidRPr="008E3BF5">
        <w:rPr>
          <w:i/>
          <w:sz w:val="24"/>
          <w:szCs w:val="24"/>
        </w:rPr>
        <w:tab/>
      </w:r>
      <w:r w:rsidR="00D25D31" w:rsidRPr="008E3BF5">
        <w:rPr>
          <w:i/>
          <w:sz w:val="24"/>
          <w:szCs w:val="24"/>
        </w:rPr>
        <w:tab/>
        <w:t>Background image from opengameart.org</w:t>
      </w:r>
    </w:p>
    <w:sectPr w:rsidR="0040288E" w:rsidRPr="008E3BF5" w:rsidSect="00D2282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42" w:rsidRDefault="00576E42" w:rsidP="00C152DC">
      <w:pPr>
        <w:spacing w:after="0" w:line="240" w:lineRule="auto"/>
      </w:pPr>
      <w:r>
        <w:separator/>
      </w:r>
    </w:p>
  </w:endnote>
  <w:endnote w:type="continuationSeparator" w:id="0">
    <w:p w:rsidR="00576E42" w:rsidRDefault="00576E4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375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2.0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A3E9D" w:rsidRPr="00CA3E9D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42" w:rsidRDefault="00576E42" w:rsidP="00C152DC">
      <w:pPr>
        <w:spacing w:after="0" w:line="240" w:lineRule="auto"/>
      </w:pPr>
      <w:r>
        <w:separator/>
      </w:r>
    </w:p>
  </w:footnote>
  <w:footnote w:type="continuationSeparator" w:id="0">
    <w:p w:rsidR="00576E42" w:rsidRDefault="00576E4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6EE9">
                <w:rPr>
                  <w:b/>
                  <w:bCs/>
                  <w:caps/>
                  <w:sz w:val="24"/>
                  <w:szCs w:val="24"/>
                </w:rPr>
                <w:t>INSERT GENRE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6EE9">
                <w:rPr>
                  <w:b/>
                  <w:bCs/>
                  <w:caps/>
                  <w:sz w:val="24"/>
                  <w:szCs w:val="24"/>
                </w:rPr>
                <w:t>INSERT GENRE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AD8"/>
    <w:rsid w:val="00020617"/>
    <w:rsid w:val="00021BBC"/>
    <w:rsid w:val="00023AF4"/>
    <w:rsid w:val="0002428C"/>
    <w:rsid w:val="000316B8"/>
    <w:rsid w:val="00034025"/>
    <w:rsid w:val="00040CC5"/>
    <w:rsid w:val="00041C8A"/>
    <w:rsid w:val="00042C0D"/>
    <w:rsid w:val="000447B6"/>
    <w:rsid w:val="00050D08"/>
    <w:rsid w:val="00054D15"/>
    <w:rsid w:val="000712D2"/>
    <w:rsid w:val="00080D8D"/>
    <w:rsid w:val="000A0785"/>
    <w:rsid w:val="000A6059"/>
    <w:rsid w:val="000B453F"/>
    <w:rsid w:val="000B7043"/>
    <w:rsid w:val="000C0487"/>
    <w:rsid w:val="000C4F29"/>
    <w:rsid w:val="000D1DBB"/>
    <w:rsid w:val="000D4493"/>
    <w:rsid w:val="000D5CB7"/>
    <w:rsid w:val="000E2A01"/>
    <w:rsid w:val="000E6B3D"/>
    <w:rsid w:val="0010268F"/>
    <w:rsid w:val="00116767"/>
    <w:rsid w:val="001229C7"/>
    <w:rsid w:val="0012491E"/>
    <w:rsid w:val="001352E6"/>
    <w:rsid w:val="00137FCD"/>
    <w:rsid w:val="00141CDC"/>
    <w:rsid w:val="00146880"/>
    <w:rsid w:val="00163F97"/>
    <w:rsid w:val="00185EAA"/>
    <w:rsid w:val="001A4AF0"/>
    <w:rsid w:val="001B2F6B"/>
    <w:rsid w:val="001B3511"/>
    <w:rsid w:val="001D3FC3"/>
    <w:rsid w:val="001E1E10"/>
    <w:rsid w:val="001E34C2"/>
    <w:rsid w:val="001E3AAF"/>
    <w:rsid w:val="001E3BB9"/>
    <w:rsid w:val="001E6D7A"/>
    <w:rsid w:val="00204242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74341"/>
    <w:rsid w:val="00276AA3"/>
    <w:rsid w:val="00281DB2"/>
    <w:rsid w:val="00282C2C"/>
    <w:rsid w:val="00283758"/>
    <w:rsid w:val="002A333E"/>
    <w:rsid w:val="002B797C"/>
    <w:rsid w:val="002B7E9B"/>
    <w:rsid w:val="002C1C0B"/>
    <w:rsid w:val="002D443D"/>
    <w:rsid w:val="003009BF"/>
    <w:rsid w:val="00310224"/>
    <w:rsid w:val="00312262"/>
    <w:rsid w:val="00324D46"/>
    <w:rsid w:val="00330200"/>
    <w:rsid w:val="0034296C"/>
    <w:rsid w:val="00351EEF"/>
    <w:rsid w:val="0035221C"/>
    <w:rsid w:val="00384530"/>
    <w:rsid w:val="003864C0"/>
    <w:rsid w:val="003A417E"/>
    <w:rsid w:val="003A4C92"/>
    <w:rsid w:val="003A4E73"/>
    <w:rsid w:val="003B4CFF"/>
    <w:rsid w:val="003C0EF8"/>
    <w:rsid w:val="003C18F5"/>
    <w:rsid w:val="003C38ED"/>
    <w:rsid w:val="003E0653"/>
    <w:rsid w:val="003E1D34"/>
    <w:rsid w:val="003E1D56"/>
    <w:rsid w:val="003E2568"/>
    <w:rsid w:val="003E3CB3"/>
    <w:rsid w:val="003E60CA"/>
    <w:rsid w:val="003F4C6B"/>
    <w:rsid w:val="004002D9"/>
    <w:rsid w:val="00401E7A"/>
    <w:rsid w:val="0040288E"/>
    <w:rsid w:val="004049BB"/>
    <w:rsid w:val="00405BDF"/>
    <w:rsid w:val="00420F46"/>
    <w:rsid w:val="00425F2D"/>
    <w:rsid w:val="004319E9"/>
    <w:rsid w:val="00440DA3"/>
    <w:rsid w:val="00441501"/>
    <w:rsid w:val="00460D31"/>
    <w:rsid w:val="00462A94"/>
    <w:rsid w:val="00464E70"/>
    <w:rsid w:val="0047689C"/>
    <w:rsid w:val="00482999"/>
    <w:rsid w:val="00490E71"/>
    <w:rsid w:val="00490F91"/>
    <w:rsid w:val="004939A6"/>
    <w:rsid w:val="004957F0"/>
    <w:rsid w:val="004A3773"/>
    <w:rsid w:val="004A672C"/>
    <w:rsid w:val="004B41A8"/>
    <w:rsid w:val="004B42E5"/>
    <w:rsid w:val="004B66AD"/>
    <w:rsid w:val="004B76D2"/>
    <w:rsid w:val="004C113C"/>
    <w:rsid w:val="00507955"/>
    <w:rsid w:val="00510298"/>
    <w:rsid w:val="0052678A"/>
    <w:rsid w:val="0052734F"/>
    <w:rsid w:val="005302B9"/>
    <w:rsid w:val="00536F1A"/>
    <w:rsid w:val="00546924"/>
    <w:rsid w:val="0055008D"/>
    <w:rsid w:val="0056001F"/>
    <w:rsid w:val="00566354"/>
    <w:rsid w:val="00570BB2"/>
    <w:rsid w:val="0057463D"/>
    <w:rsid w:val="00576E42"/>
    <w:rsid w:val="00597F22"/>
    <w:rsid w:val="005B48F4"/>
    <w:rsid w:val="005C2F0F"/>
    <w:rsid w:val="005C54E9"/>
    <w:rsid w:val="005C5C64"/>
    <w:rsid w:val="005D504E"/>
    <w:rsid w:val="005D5055"/>
    <w:rsid w:val="005D72EE"/>
    <w:rsid w:val="005F010E"/>
    <w:rsid w:val="0062596B"/>
    <w:rsid w:val="006630C4"/>
    <w:rsid w:val="006647A1"/>
    <w:rsid w:val="006823D5"/>
    <w:rsid w:val="00683344"/>
    <w:rsid w:val="006842F9"/>
    <w:rsid w:val="00686D09"/>
    <w:rsid w:val="00691022"/>
    <w:rsid w:val="00695747"/>
    <w:rsid w:val="00696567"/>
    <w:rsid w:val="006A1C09"/>
    <w:rsid w:val="006C3718"/>
    <w:rsid w:val="006D2BAC"/>
    <w:rsid w:val="006D4966"/>
    <w:rsid w:val="00712230"/>
    <w:rsid w:val="00742777"/>
    <w:rsid w:val="00744BAC"/>
    <w:rsid w:val="00746EE9"/>
    <w:rsid w:val="007516DB"/>
    <w:rsid w:val="00760715"/>
    <w:rsid w:val="00781084"/>
    <w:rsid w:val="00785E42"/>
    <w:rsid w:val="00790A9D"/>
    <w:rsid w:val="007D0582"/>
    <w:rsid w:val="007D08DE"/>
    <w:rsid w:val="007D2A8E"/>
    <w:rsid w:val="007D5933"/>
    <w:rsid w:val="007E2DD4"/>
    <w:rsid w:val="007F7D65"/>
    <w:rsid w:val="00811EB3"/>
    <w:rsid w:val="00845E4D"/>
    <w:rsid w:val="008535F6"/>
    <w:rsid w:val="008614E3"/>
    <w:rsid w:val="0086161B"/>
    <w:rsid w:val="00863F69"/>
    <w:rsid w:val="0088367B"/>
    <w:rsid w:val="0088595E"/>
    <w:rsid w:val="008A2E03"/>
    <w:rsid w:val="008B722C"/>
    <w:rsid w:val="008C21F4"/>
    <w:rsid w:val="008C3E2A"/>
    <w:rsid w:val="008C6B2D"/>
    <w:rsid w:val="008C6DC9"/>
    <w:rsid w:val="008D0718"/>
    <w:rsid w:val="008E3BF5"/>
    <w:rsid w:val="008E5B2C"/>
    <w:rsid w:val="008E601F"/>
    <w:rsid w:val="008F3C94"/>
    <w:rsid w:val="008F5B96"/>
    <w:rsid w:val="0090081E"/>
    <w:rsid w:val="00910B02"/>
    <w:rsid w:val="00914BF5"/>
    <w:rsid w:val="00915A1E"/>
    <w:rsid w:val="009175C2"/>
    <w:rsid w:val="0095129E"/>
    <w:rsid w:val="00953667"/>
    <w:rsid w:val="00953C99"/>
    <w:rsid w:val="00953D6F"/>
    <w:rsid w:val="0095543E"/>
    <w:rsid w:val="0095676D"/>
    <w:rsid w:val="00967B9C"/>
    <w:rsid w:val="0097634C"/>
    <w:rsid w:val="0098418D"/>
    <w:rsid w:val="009858EA"/>
    <w:rsid w:val="00992945"/>
    <w:rsid w:val="00995C44"/>
    <w:rsid w:val="00996533"/>
    <w:rsid w:val="009A4D42"/>
    <w:rsid w:val="009A7C3C"/>
    <w:rsid w:val="009B7672"/>
    <w:rsid w:val="009B7A77"/>
    <w:rsid w:val="009C6659"/>
    <w:rsid w:val="009E5FDC"/>
    <w:rsid w:val="009F6693"/>
    <w:rsid w:val="00A01F22"/>
    <w:rsid w:val="00A11DC9"/>
    <w:rsid w:val="00A12944"/>
    <w:rsid w:val="00A2155A"/>
    <w:rsid w:val="00A2177E"/>
    <w:rsid w:val="00A23CD2"/>
    <w:rsid w:val="00A326B0"/>
    <w:rsid w:val="00A431AE"/>
    <w:rsid w:val="00A43B33"/>
    <w:rsid w:val="00A43DC1"/>
    <w:rsid w:val="00A468F8"/>
    <w:rsid w:val="00A50688"/>
    <w:rsid w:val="00A53F79"/>
    <w:rsid w:val="00A66DCB"/>
    <w:rsid w:val="00A71625"/>
    <w:rsid w:val="00A72FC7"/>
    <w:rsid w:val="00A80468"/>
    <w:rsid w:val="00A85FD1"/>
    <w:rsid w:val="00AA2062"/>
    <w:rsid w:val="00AA765B"/>
    <w:rsid w:val="00AB173C"/>
    <w:rsid w:val="00AD223E"/>
    <w:rsid w:val="00AE6DC5"/>
    <w:rsid w:val="00AF1C02"/>
    <w:rsid w:val="00AF2A12"/>
    <w:rsid w:val="00AF4202"/>
    <w:rsid w:val="00AF64FD"/>
    <w:rsid w:val="00B10464"/>
    <w:rsid w:val="00B14A7E"/>
    <w:rsid w:val="00B2796B"/>
    <w:rsid w:val="00B30017"/>
    <w:rsid w:val="00B55B79"/>
    <w:rsid w:val="00B56514"/>
    <w:rsid w:val="00B61EA4"/>
    <w:rsid w:val="00B61FFC"/>
    <w:rsid w:val="00B62A1C"/>
    <w:rsid w:val="00B649EE"/>
    <w:rsid w:val="00B747B4"/>
    <w:rsid w:val="00B8046F"/>
    <w:rsid w:val="00B85623"/>
    <w:rsid w:val="00B92DF0"/>
    <w:rsid w:val="00B968FE"/>
    <w:rsid w:val="00BA05BF"/>
    <w:rsid w:val="00BC4991"/>
    <w:rsid w:val="00BE35FD"/>
    <w:rsid w:val="00BE7112"/>
    <w:rsid w:val="00BF4089"/>
    <w:rsid w:val="00C037F3"/>
    <w:rsid w:val="00C152DC"/>
    <w:rsid w:val="00C33831"/>
    <w:rsid w:val="00C3765E"/>
    <w:rsid w:val="00C6785E"/>
    <w:rsid w:val="00C75315"/>
    <w:rsid w:val="00C92DB2"/>
    <w:rsid w:val="00C94B77"/>
    <w:rsid w:val="00C95460"/>
    <w:rsid w:val="00C97B63"/>
    <w:rsid w:val="00CA3E9D"/>
    <w:rsid w:val="00CA5088"/>
    <w:rsid w:val="00CB528F"/>
    <w:rsid w:val="00CB6B6C"/>
    <w:rsid w:val="00CC420E"/>
    <w:rsid w:val="00CD0889"/>
    <w:rsid w:val="00CD5B11"/>
    <w:rsid w:val="00CE743C"/>
    <w:rsid w:val="00D03697"/>
    <w:rsid w:val="00D05554"/>
    <w:rsid w:val="00D07B40"/>
    <w:rsid w:val="00D171FD"/>
    <w:rsid w:val="00D2282C"/>
    <w:rsid w:val="00D25D31"/>
    <w:rsid w:val="00D41A9E"/>
    <w:rsid w:val="00D50939"/>
    <w:rsid w:val="00D57F41"/>
    <w:rsid w:val="00D61211"/>
    <w:rsid w:val="00D61CCD"/>
    <w:rsid w:val="00D63FF4"/>
    <w:rsid w:val="00D668E0"/>
    <w:rsid w:val="00D82416"/>
    <w:rsid w:val="00D831DB"/>
    <w:rsid w:val="00DA18FC"/>
    <w:rsid w:val="00DB001F"/>
    <w:rsid w:val="00DC1D17"/>
    <w:rsid w:val="00DC28B7"/>
    <w:rsid w:val="00DD18BA"/>
    <w:rsid w:val="00DD2763"/>
    <w:rsid w:val="00DD5CE3"/>
    <w:rsid w:val="00DE0BAE"/>
    <w:rsid w:val="00DE4938"/>
    <w:rsid w:val="00DE55B3"/>
    <w:rsid w:val="00E00492"/>
    <w:rsid w:val="00E00B56"/>
    <w:rsid w:val="00E100D7"/>
    <w:rsid w:val="00E168AF"/>
    <w:rsid w:val="00E211B7"/>
    <w:rsid w:val="00E373C4"/>
    <w:rsid w:val="00E4180E"/>
    <w:rsid w:val="00E556E7"/>
    <w:rsid w:val="00E75365"/>
    <w:rsid w:val="00E911D4"/>
    <w:rsid w:val="00E978C8"/>
    <w:rsid w:val="00EA0400"/>
    <w:rsid w:val="00EA1C7A"/>
    <w:rsid w:val="00EA42BD"/>
    <w:rsid w:val="00EB245D"/>
    <w:rsid w:val="00EB3B7C"/>
    <w:rsid w:val="00EB6F93"/>
    <w:rsid w:val="00EC3051"/>
    <w:rsid w:val="00EC30E0"/>
    <w:rsid w:val="00EC3C8B"/>
    <w:rsid w:val="00ED39B5"/>
    <w:rsid w:val="00EF145E"/>
    <w:rsid w:val="00EF2468"/>
    <w:rsid w:val="00EF2E70"/>
    <w:rsid w:val="00F02202"/>
    <w:rsid w:val="00F120F5"/>
    <w:rsid w:val="00F13B5A"/>
    <w:rsid w:val="00F151B6"/>
    <w:rsid w:val="00F1531F"/>
    <w:rsid w:val="00F16D9E"/>
    <w:rsid w:val="00F17796"/>
    <w:rsid w:val="00F27234"/>
    <w:rsid w:val="00F27296"/>
    <w:rsid w:val="00F3254E"/>
    <w:rsid w:val="00F35C9E"/>
    <w:rsid w:val="00F362D0"/>
    <w:rsid w:val="00F53BCA"/>
    <w:rsid w:val="00F5433F"/>
    <w:rsid w:val="00F62B21"/>
    <w:rsid w:val="00F732FD"/>
    <w:rsid w:val="00F76E4E"/>
    <w:rsid w:val="00F8255B"/>
    <w:rsid w:val="00F915C6"/>
    <w:rsid w:val="00FB79A9"/>
    <w:rsid w:val="00FC3D4D"/>
    <w:rsid w:val="00FD219E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B005C92814DAD9EFAD6497BB8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377C-2D3A-4BCA-8238-995C0530BD03}"/>
      </w:docPartPr>
      <w:docPartBody>
        <w:p w:rsidR="003932CA" w:rsidRDefault="00E30A1D" w:rsidP="00E30A1D">
          <w:pPr>
            <w:pStyle w:val="448B005C92814DAD9EFAD6497BB886EA"/>
          </w:pPr>
          <w:r>
            <w:t>Type chapter title (level 1)</w:t>
          </w:r>
        </w:p>
      </w:docPartBody>
    </w:docPart>
    <w:docPart>
      <w:docPartPr>
        <w:name w:val="8962EF3E38B146749808ADFFCF6D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9B03-6F72-4A1E-8CBA-2E23EB47FB23}"/>
      </w:docPartPr>
      <w:docPartBody>
        <w:p w:rsidR="003932CA" w:rsidRDefault="00E30A1D" w:rsidP="00E30A1D">
          <w:pPr>
            <w:pStyle w:val="8962EF3E38B146749808ADFFCF6DC6AF"/>
          </w:pPr>
          <w:r>
            <w:t>Type chapter title (level 2)</w:t>
          </w:r>
        </w:p>
      </w:docPartBody>
    </w:docPart>
    <w:docPart>
      <w:docPartPr>
        <w:name w:val="AEA7798BED8147B49F85D74DD4BC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CB0C-F798-455C-9DB4-F07AA6B3AFB0}"/>
      </w:docPartPr>
      <w:docPartBody>
        <w:p w:rsidR="003932CA" w:rsidRDefault="00E30A1D" w:rsidP="00E30A1D">
          <w:pPr>
            <w:pStyle w:val="AEA7798BED8147B49F85D74DD4BC46C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3932CA"/>
    <w:rsid w:val="00537A37"/>
    <w:rsid w:val="006572ED"/>
    <w:rsid w:val="007F1A34"/>
    <w:rsid w:val="009059B8"/>
    <w:rsid w:val="00954E50"/>
    <w:rsid w:val="00AA72BC"/>
    <w:rsid w:val="00AB6C94"/>
    <w:rsid w:val="00B66E53"/>
    <w:rsid w:val="00BE1F32"/>
    <w:rsid w:val="00D13261"/>
    <w:rsid w:val="00E30A1D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paragraph" w:customStyle="1" w:styleId="6ED7B87ED2BC4C00B917D79CFEBD81BC">
    <w:name w:val="6ED7B87ED2BC4C00B917D79CFEBD81BC"/>
    <w:rsid w:val="00B66E53"/>
    <w:pPr>
      <w:spacing w:after="160" w:line="259" w:lineRule="auto"/>
    </w:pPr>
    <w:rPr>
      <w:lang w:val="en-US" w:eastAsia="en-US"/>
    </w:rPr>
  </w:style>
  <w:style w:type="paragraph" w:customStyle="1" w:styleId="CBD303DDAD834B7587531BFBDE26645E">
    <w:name w:val="CBD303DDAD834B7587531BFBDE26645E"/>
    <w:rsid w:val="00B66E53"/>
    <w:pPr>
      <w:spacing w:after="160" w:line="259" w:lineRule="auto"/>
    </w:pPr>
    <w:rPr>
      <w:lang w:val="en-US" w:eastAsia="en-US"/>
    </w:rPr>
  </w:style>
  <w:style w:type="paragraph" w:customStyle="1" w:styleId="183918DEC8C9405DAF628C66327FC045">
    <w:name w:val="183918DEC8C9405DAF628C66327FC045"/>
    <w:rsid w:val="00B66E53"/>
    <w:pPr>
      <w:spacing w:after="160" w:line="259" w:lineRule="auto"/>
    </w:pPr>
    <w:rPr>
      <w:lang w:val="en-US" w:eastAsia="en-US"/>
    </w:rPr>
  </w:style>
  <w:style w:type="paragraph" w:customStyle="1" w:styleId="448B005C92814DAD9EFAD6497BB886EA">
    <w:name w:val="448B005C92814DAD9EFAD6497BB886EA"/>
    <w:rsid w:val="00E30A1D"/>
    <w:pPr>
      <w:spacing w:after="160" w:line="259" w:lineRule="auto"/>
    </w:pPr>
    <w:rPr>
      <w:lang w:val="en-US" w:eastAsia="en-US"/>
    </w:rPr>
  </w:style>
  <w:style w:type="paragraph" w:customStyle="1" w:styleId="8962EF3E38B146749808ADFFCF6DC6AF">
    <w:name w:val="8962EF3E38B146749808ADFFCF6DC6AF"/>
    <w:rsid w:val="00E30A1D"/>
    <w:pPr>
      <w:spacing w:after="160" w:line="259" w:lineRule="auto"/>
    </w:pPr>
    <w:rPr>
      <w:lang w:val="en-US" w:eastAsia="en-US"/>
    </w:rPr>
  </w:style>
  <w:style w:type="paragraph" w:customStyle="1" w:styleId="AEA7798BED8147B49F85D74DD4BC46CF">
    <w:name w:val="AEA7798BED8147B49F85D74DD4BC46CF"/>
    <w:rsid w:val="00E30A1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B6E258-261B-414F-ADA6-59B2E709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129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GENRE</dc:title>
  <dc:subject>Lana’s Adventure</dc:subject>
  <dc:creator>[Khandker Faim Hussain]</dc:creator>
  <cp:lastModifiedBy>Faim Hussain</cp:lastModifiedBy>
  <cp:revision>390</cp:revision>
  <dcterms:created xsi:type="dcterms:W3CDTF">2015-10-27T04:25:00Z</dcterms:created>
  <dcterms:modified xsi:type="dcterms:W3CDTF">2017-05-01T19:21:00Z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